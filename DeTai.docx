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E6C84" w14:textId="77777777" w:rsidR="00351C41" w:rsidRPr="00AF0D22" w:rsidRDefault="00211984" w:rsidP="00EB7A51">
      <w:pPr>
        <w:jc w:val="both"/>
        <w:rPr>
          <w:rFonts w:cs="Times New Roman"/>
          <w:noProof/>
        </w:rPr>
      </w:pPr>
      <w:r w:rsidRPr="00AF0D22">
        <w:rPr>
          <w:rFonts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E6D1F" wp14:editId="09CE6D2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286500" cy="6210300"/>
                <wp:effectExtent l="0" t="0" r="0" b="11430"/>
                <wp:wrapSquare wrapText="bothSides"/>
                <wp:docPr id="6" name="Text Box 6" descr="Title, Subtitle, and Abstr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21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CE6D2A" w14:textId="77777777" w:rsidR="00351C41" w:rsidRPr="00211984" w:rsidRDefault="00B92D24" w:rsidP="00211984">
                            <w:pPr>
                              <w:pStyle w:val="Title"/>
                              <w:shd w:val="clear" w:color="auto" w:fill="002060"/>
                              <w:rPr>
                                <w:sz w:val="76"/>
                              </w:rPr>
                            </w:pPr>
                            <w:sdt>
                              <w:sdtPr>
                                <w:rPr>
                                  <w:rFonts w:asciiTheme="minorHAnsi" w:hAnsiTheme="minorHAnsi"/>
                                  <w:b/>
                                  <w:sz w:val="68"/>
                                </w:rPr>
                                <w:alias w:val="Title"/>
                                <w:tag w:val=""/>
                                <w:id w:val="-15114421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11984" w:rsidRPr="00211984">
                                  <w:rPr>
                                    <w:rFonts w:asciiTheme="minorHAnsi" w:hAnsiTheme="minorHAnsi"/>
                                    <w:b/>
                                    <w:sz w:val="68"/>
                                  </w:rPr>
                                  <w:t>SOFTWARE CONSTRUCTION</w:t>
                                </w:r>
                              </w:sdtContent>
                            </w:sdt>
                          </w:p>
                          <w:p w14:paraId="09CE6D2B" w14:textId="77777777" w:rsidR="00351C41" w:rsidRPr="00211984" w:rsidRDefault="00211984" w:rsidP="00211984">
                            <w:pPr>
                              <w:pStyle w:val="Subtitle"/>
                              <w:rPr>
                                <w:sz w:val="44"/>
                              </w:rPr>
                            </w:pPr>
                            <w:r w:rsidRPr="00211984">
                              <w:rPr>
                                <w:rFonts w:ascii="Times New Roman" w:hAnsi="Times New Roman" w:cs="Times New Roman"/>
                                <w:caps w:val="0"/>
                              </w:rPr>
                              <w:t>Project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11984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>Video Rental Store System</w:t>
                            </w:r>
                            <w:r w:rsidRPr="00211984">
                              <w:rPr>
                                <w:rFonts w:ascii="Times New Roman" w:hAnsi="Times New Roman" w:cs="Times New Roman"/>
                                <w:color w:val="002060"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85000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9CE6D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alt="Title, Subtitle, and Abstract" style="position:absolute;margin-left:0;margin-top:0;width:495pt;height:489pt;z-index:251659264;visibility:visible;mso-wrap-style:square;mso-width-percent:0;mso-height-percent:85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8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" filled="f" stroked="f" strokeweight=".5pt">
                <v:textbox inset="0,0,0,0">
                  <w:txbxContent>
                    <w:p w14:paraId="09CE6D2A" w14:textId="77777777" w:rsidR="00351C41" w:rsidRPr="00211984" w:rsidRDefault="00F65275" w:rsidP="00211984">
                      <w:pPr>
                        <w:pStyle w:val="Title"/>
                        <w:shd w:val="clear" w:color="auto" w:fill="002060"/>
                        <w:rPr>
                          <w:sz w:val="76"/>
                        </w:rPr>
                      </w:pPr>
                      <w:sdt>
                        <w:sdtPr>
                          <w:rPr>
                            <w:rFonts w:asciiTheme="minorHAnsi" w:hAnsiTheme="minorHAnsi"/>
                            <w:b/>
                            <w:sz w:val="68"/>
                          </w:rPr>
                          <w:alias w:val="Title"/>
                          <w:tag w:val=""/>
                          <w:id w:val="-151144216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11984" w:rsidRPr="00211984">
                            <w:rPr>
                              <w:rFonts w:asciiTheme="minorHAnsi" w:hAnsiTheme="minorHAnsi"/>
                              <w:b/>
                              <w:sz w:val="68"/>
                            </w:rPr>
                            <w:t>SOFTWARE CONSTRUCTION</w:t>
                          </w:r>
                        </w:sdtContent>
                      </w:sdt>
                    </w:p>
                    <w:p w14:paraId="09CE6D2B" w14:textId="77777777" w:rsidR="00351C41" w:rsidRPr="00211984" w:rsidRDefault="00211984" w:rsidP="00211984">
                      <w:pPr>
                        <w:pStyle w:val="Subtitle"/>
                        <w:rPr>
                          <w:sz w:val="44"/>
                        </w:rPr>
                      </w:pPr>
                      <w:r w:rsidRPr="00211984">
                        <w:rPr>
                          <w:rFonts w:ascii="Times New Roman" w:hAnsi="Times New Roman" w:cs="Times New Roman"/>
                          <w:caps w:val="0"/>
                        </w:rPr>
                        <w:t>Project</w:t>
                      </w:r>
                      <w:r>
                        <w:rPr>
                          <w:rFonts w:ascii="Times New Roman" w:hAnsi="Times New Roman" w:cs="Times New Roman"/>
                          <w:caps w:val="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11984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>Video Rental Store System</w:t>
                      </w:r>
                      <w:r w:rsidRPr="00211984">
                        <w:rPr>
                          <w:rFonts w:ascii="Times New Roman" w:hAnsi="Times New Roman" w:cs="Times New Roman"/>
                          <w:color w:val="002060"/>
                          <w:sz w:val="4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C5FCF" w:rsidRPr="00AF0D22">
        <w:rPr>
          <w:rFonts w:eastAsiaTheme="majorEastAsia" w:cs="Times New Roman"/>
          <w:noProof/>
          <w:sz w:val="76"/>
          <w:szCs w:val="72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0" wp14:anchorId="09CE6D21" wp14:editId="09CE6D22">
                <wp:simplePos x="0" y="0"/>
                <wp:positionH relativeFrom="page">
                  <wp:posOffset>723900</wp:posOffset>
                </wp:positionH>
                <wp:positionV relativeFrom="page">
                  <wp:posOffset>276225</wp:posOffset>
                </wp:positionV>
                <wp:extent cx="5784850" cy="1285875"/>
                <wp:effectExtent l="0" t="0" r="6350" b="10795"/>
                <wp:wrapTight wrapText="bothSides">
                  <wp:wrapPolygon edited="0">
                    <wp:start x="0" y="0"/>
                    <wp:lineTo x="0" y="21465"/>
                    <wp:lineTo x="21553" y="21465"/>
                    <wp:lineTo x="21553" y="0"/>
                    <wp:lineTo x="0" y="0"/>
                  </wp:wrapPolygon>
                </wp:wrapTight>
                <wp:docPr id="3" name="Text Box 3" descr="Company 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kern w:val="20"/>
                                <w:sz w:val="32"/>
                                <w:szCs w:val="32"/>
                                <w:shd w:val="clear" w:color="auto" w:fill="002060"/>
                              </w:rPr>
                              <w:alias w:val="Company"/>
                              <w:tag w:val=""/>
                              <w:id w:val="-119699586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9CE6D2C" w14:textId="77777777" w:rsidR="00351C41" w:rsidRPr="00AB29E3" w:rsidRDefault="003D74B3">
                                <w:pPr>
                                  <w:pStyle w:val="NoSpacing"/>
                                  <w:rPr>
                                    <w:kern w:val="20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Khoa</w:t>
                                </w:r>
                                <w:proofErr w:type="spellEnd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 </w:t>
                                </w:r>
                                <w:proofErr w:type="spellStart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Công</w:t>
                                </w:r>
                                <w:proofErr w:type="spellEnd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 </w:t>
                                </w:r>
                                <w:proofErr w:type="spellStart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Nghệ</w:t>
                                </w:r>
                                <w:proofErr w:type="spellEnd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 </w:t>
                                </w:r>
                                <w:proofErr w:type="spellStart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Thông</w:t>
                                </w:r>
                                <w:proofErr w:type="spellEnd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 Tin</w:t>
                                </w:r>
                                <w:r w:rsidR="007C5FCF"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 – </w:t>
                                </w:r>
                                <w:proofErr w:type="spellStart"/>
                                <w:r w:rsidR="007C5FCF"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Bộ</w:t>
                                </w:r>
                                <w:proofErr w:type="spellEnd"/>
                                <w:r w:rsidR="007C5FCF"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 </w:t>
                                </w:r>
                                <w:proofErr w:type="spellStart"/>
                                <w:r w:rsidR="007C5FCF"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môn</w:t>
                                </w:r>
                                <w:proofErr w:type="spellEnd"/>
                                <w:r w:rsidR="007C5FCF"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: </w:t>
                                </w:r>
                                <w:proofErr w:type="spellStart"/>
                                <w:r w:rsidR="00AA3B02"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K</w:t>
                                </w:r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ỹ</w:t>
                                </w:r>
                                <w:proofErr w:type="spellEnd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 </w:t>
                                </w:r>
                                <w:proofErr w:type="spellStart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Thuật</w:t>
                                </w:r>
                                <w:proofErr w:type="spellEnd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 </w:t>
                                </w:r>
                                <w:proofErr w:type="spellStart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Phần</w:t>
                                </w:r>
                                <w:proofErr w:type="spellEnd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 </w:t>
                                </w:r>
                                <w:proofErr w:type="spellStart"/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Mềm</w:t>
                                </w:r>
                                <w:proofErr w:type="spellEnd"/>
                              </w:p>
                            </w:sdtContent>
                          </w:sdt>
                          <w:p w14:paraId="09CE6D2D" w14:textId="77777777" w:rsidR="00351C41" w:rsidRPr="00AB29E3" w:rsidRDefault="00B92D24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alias w:val="Street Address"/>
                                <w:tag w:val="Street Address"/>
                                <w:id w:val="732592296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roofErr w:type="spellStart"/>
                                <w:r w:rsidR="00CB1815" w:rsidRPr="00AB29E3">
                                  <w:rPr>
                                    <w:sz w:val="32"/>
                                    <w:szCs w:val="32"/>
                                  </w:rPr>
                                  <w:t>Lầu</w:t>
                                </w:r>
                                <w:proofErr w:type="spellEnd"/>
                                <w:r w:rsidR="00CB1815" w:rsidRPr="00AB29E3">
                                  <w:rPr>
                                    <w:sz w:val="32"/>
                                    <w:szCs w:val="32"/>
                                  </w:rPr>
                                  <w:t xml:space="preserve"> 1 </w:t>
                                </w:r>
                                <w:proofErr w:type="spellStart"/>
                                <w:r w:rsidR="00CB1815" w:rsidRPr="00AB29E3">
                                  <w:rPr>
                                    <w:sz w:val="32"/>
                                    <w:szCs w:val="32"/>
                                  </w:rPr>
                                  <w:t>nhà</w:t>
                                </w:r>
                                <w:proofErr w:type="spellEnd"/>
                                <w:r w:rsidR="00CB1815" w:rsidRPr="00AB29E3">
                                  <w:rPr>
                                    <w:sz w:val="32"/>
                                    <w:szCs w:val="32"/>
                                  </w:rPr>
                                  <w:t xml:space="preserve"> H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Website"/>
                              <w:tag w:val="Website"/>
                              <w:id w:val="429549289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p w14:paraId="09CE6D2E" w14:textId="77777777" w:rsidR="00351C41" w:rsidRPr="00AB29E3" w:rsidRDefault="00CB181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AB29E3">
                                  <w:rPr>
                                    <w:sz w:val="32"/>
                                    <w:szCs w:val="32"/>
                                  </w:rPr>
                                  <w:t>WWW.FIT.IUH.EDU.VN</w:t>
                                </w:r>
                              </w:p>
                            </w:sdtContent>
                          </w:sdt>
                          <w:p w14:paraId="09CE6D2F" w14:textId="77777777" w:rsidR="00351C41" w:rsidRPr="00AB29E3" w:rsidRDefault="00351C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15000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CE6D21" id="Text Box 3" o:spid="_x0000_s1027" type="#_x0000_t202" alt="Company contact information" style="position:absolute;margin-left:57pt;margin-top:21.75pt;width:455.5pt;height:101.25pt;z-index:-251656192;visibility:visible;mso-wrap-style:square;mso-width-percent:0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" o:allowincell="f" o:allowoverlap="f" filled="f" stroked="f" strokeweight=".5pt">
                <v:textbox style="mso-fit-shape-to-text:t" inset="0,0,0,0">
                  <w:txbxContent>
                    <w:sdt>
                      <w:sdtPr>
                        <w:rPr>
                          <w:color w:val="FFFFFF" w:themeColor="background1"/>
                          <w:kern w:val="20"/>
                          <w:sz w:val="32"/>
                          <w:szCs w:val="32"/>
                          <w:shd w:val="clear" w:color="auto" w:fill="002060"/>
                        </w:rPr>
                        <w:alias w:val="Company"/>
                        <w:tag w:val=""/>
                        <w:id w:val="-119699586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09CE6D2C" w14:textId="77777777" w:rsidR="00351C41" w:rsidRPr="00AB29E3" w:rsidRDefault="003D74B3">
                          <w:pPr>
                            <w:pStyle w:val="NoSpacing"/>
                            <w:rPr>
                              <w:kern w:val="20"/>
                              <w:sz w:val="32"/>
                              <w:szCs w:val="32"/>
                            </w:rPr>
                          </w:pPr>
                          <w:r w:rsidRPr="00211984">
                            <w:rPr>
                              <w:color w:val="FFFFFF" w:themeColor="background1"/>
                              <w:kern w:val="20"/>
                              <w:sz w:val="32"/>
                              <w:szCs w:val="32"/>
                              <w:shd w:val="clear" w:color="auto" w:fill="002060"/>
                            </w:rPr>
                            <w:t>Khoa Công Nghệ Thông Tin</w:t>
                          </w:r>
                          <w:r w:rsidR="007C5FCF" w:rsidRPr="00211984">
                            <w:rPr>
                              <w:color w:val="FFFFFF" w:themeColor="background1"/>
                              <w:kern w:val="20"/>
                              <w:sz w:val="32"/>
                              <w:szCs w:val="32"/>
                              <w:shd w:val="clear" w:color="auto" w:fill="002060"/>
                            </w:rPr>
                            <w:t xml:space="preserve"> – Bộ môn: </w:t>
                          </w:r>
                          <w:r w:rsidR="00AA3B02" w:rsidRPr="00211984">
                            <w:rPr>
                              <w:color w:val="FFFFFF" w:themeColor="background1"/>
                              <w:kern w:val="20"/>
                              <w:sz w:val="32"/>
                              <w:szCs w:val="32"/>
                              <w:shd w:val="clear" w:color="auto" w:fill="002060"/>
                            </w:rPr>
                            <w:t>K</w:t>
                          </w:r>
                          <w:r w:rsidRPr="00211984">
                            <w:rPr>
                              <w:color w:val="FFFFFF" w:themeColor="background1"/>
                              <w:kern w:val="20"/>
                              <w:sz w:val="32"/>
                              <w:szCs w:val="32"/>
                              <w:shd w:val="clear" w:color="auto" w:fill="002060"/>
                            </w:rPr>
                            <w:t>ỹ Thuật Phần Mềm</w:t>
                          </w:r>
                        </w:p>
                      </w:sdtContent>
                    </w:sdt>
                    <w:p w14:paraId="09CE6D2D" w14:textId="77777777" w:rsidR="00351C41" w:rsidRPr="00AB29E3" w:rsidRDefault="00F65275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alias w:val="Street Address"/>
                          <w:tag w:val="Street Address"/>
                          <w:id w:val="73259229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 w:rsidR="00CB1815" w:rsidRPr="00AB29E3">
                            <w:rPr>
                              <w:sz w:val="32"/>
                              <w:szCs w:val="32"/>
                            </w:rPr>
                            <w:t>Lầu 1 nhà H</w:t>
                          </w:r>
                        </w:sdtContent>
                      </w:sdt>
                    </w:p>
                    <w:sdt>
                      <w:sdtPr>
                        <w:rPr>
                          <w:sz w:val="32"/>
                          <w:szCs w:val="32"/>
                        </w:rPr>
                        <w:alias w:val="Website"/>
                        <w:tag w:val="Website"/>
                        <w:id w:val="429549289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p w14:paraId="09CE6D2E" w14:textId="77777777" w:rsidR="00351C41" w:rsidRPr="00AB29E3" w:rsidRDefault="00CB181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AB29E3">
                            <w:rPr>
                              <w:sz w:val="32"/>
                              <w:szCs w:val="32"/>
                            </w:rPr>
                            <w:t>WWW.FIT.IUH.EDU.VN</w:t>
                          </w:r>
                        </w:p>
                      </w:sdtContent>
                    </w:sdt>
                    <w:p w14:paraId="09CE6D2F" w14:textId="77777777" w:rsidR="00351C41" w:rsidRPr="00AB29E3" w:rsidRDefault="00351C4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sdt>
        <w:sdtPr>
          <w:rPr>
            <w:rFonts w:cs="Times New Roman"/>
            <w:noProof/>
          </w:rPr>
          <w:id w:val="-1724750495"/>
          <w:docPartObj>
            <w:docPartGallery w:val="Cover Pages"/>
            <w:docPartUnique/>
          </w:docPartObj>
        </w:sdtPr>
        <w:sdtEndPr/>
        <w:sdtContent>
          <w:r w:rsidR="001A70A5" w:rsidRPr="00AF0D22">
            <w:rPr>
              <w:rFonts w:cs="Times New Roman"/>
              <w:noProof/>
            </w:rPr>
            <w:br w:type="page"/>
          </w:r>
        </w:sdtContent>
      </w:sdt>
    </w:p>
    <w:sdt>
      <w:sdtPr>
        <w:rPr>
          <w:rFonts w:cs="Times New Roman"/>
          <w:b w:val="0"/>
          <w:color w:val="000000" w:themeColor="text1"/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9CE6C85" w14:textId="4A9A6A38" w:rsidR="00351C41" w:rsidRPr="00AF0D22" w:rsidRDefault="00EE18A7" w:rsidP="00EB7A51">
          <w:pPr>
            <w:pStyle w:val="TOCHeading"/>
            <w:jc w:val="both"/>
            <w:rPr>
              <w:rFonts w:cs="Times New Roman"/>
            </w:rPr>
          </w:pPr>
          <w:r>
            <w:rPr>
              <w:rFonts w:cs="Times New Roman"/>
            </w:rPr>
            <w:t>Table of contents</w:t>
          </w:r>
        </w:p>
        <w:p w14:paraId="09CE6C86" w14:textId="5EFF67BA" w:rsidR="00AE77E6" w:rsidRPr="00AF0D22" w:rsidRDefault="001A70A5" w:rsidP="00EB7A51">
          <w:pPr>
            <w:pStyle w:val="TOC1"/>
            <w:jc w:val="both"/>
            <w:rPr>
              <w:rFonts w:eastAsiaTheme="minorEastAsia" w:cs="Times New Roman"/>
              <w:color w:val="auto"/>
              <w:kern w:val="0"/>
              <w:szCs w:val="22"/>
              <w:lang w:eastAsia="en-US"/>
            </w:rPr>
          </w:pPr>
          <w:r w:rsidRPr="00AF0D22">
            <w:rPr>
              <w:rFonts w:cs="Times New Roman"/>
            </w:rPr>
            <w:fldChar w:fldCharType="begin"/>
          </w:r>
          <w:r w:rsidRPr="00AF0D22">
            <w:rPr>
              <w:rFonts w:cs="Times New Roman"/>
            </w:rPr>
            <w:instrText xml:space="preserve"> TOC \o "1-1" \h \z \u </w:instrText>
          </w:r>
          <w:r w:rsidRPr="00AF0D22">
            <w:rPr>
              <w:rFonts w:cs="Times New Roman"/>
            </w:rPr>
            <w:fldChar w:fldCharType="separate"/>
          </w:r>
          <w:hyperlink w:anchor="_Toc434053797" w:history="1">
            <w:r w:rsidR="00AE77E6" w:rsidRPr="00AF0D22">
              <w:rPr>
                <w:rStyle w:val="Hyperlink"/>
                <w:rFonts w:cs="Times New Roman"/>
              </w:rPr>
              <w:t>REQUIREMENTS</w:t>
            </w:r>
            <w:r w:rsidR="00AE77E6" w:rsidRPr="00AF0D22">
              <w:rPr>
                <w:rFonts w:cs="Times New Roman"/>
                <w:webHidden/>
              </w:rPr>
              <w:tab/>
            </w:r>
            <w:r w:rsidR="00AE77E6" w:rsidRPr="00AF0D22">
              <w:rPr>
                <w:rFonts w:cs="Times New Roman"/>
                <w:webHidden/>
              </w:rPr>
              <w:fldChar w:fldCharType="begin"/>
            </w:r>
            <w:r w:rsidR="00AE77E6" w:rsidRPr="00AF0D22">
              <w:rPr>
                <w:rFonts w:cs="Times New Roman"/>
                <w:webHidden/>
              </w:rPr>
              <w:instrText xml:space="preserve"> PAGEREF _Toc434053797 \h </w:instrText>
            </w:r>
            <w:r w:rsidR="00AE77E6" w:rsidRPr="00AF0D22">
              <w:rPr>
                <w:rFonts w:cs="Times New Roman"/>
                <w:webHidden/>
              </w:rPr>
            </w:r>
            <w:r w:rsidR="00AE77E6" w:rsidRPr="00AF0D22">
              <w:rPr>
                <w:rFonts w:cs="Times New Roman"/>
                <w:webHidden/>
              </w:rPr>
              <w:fldChar w:fldCharType="separate"/>
            </w:r>
            <w:r w:rsidR="00580AC3">
              <w:rPr>
                <w:rFonts w:cs="Times New Roman"/>
                <w:webHidden/>
              </w:rPr>
              <w:t>2</w:t>
            </w:r>
            <w:r w:rsidR="00AE77E6" w:rsidRPr="00AF0D22">
              <w:rPr>
                <w:rFonts w:cs="Times New Roman"/>
                <w:webHidden/>
              </w:rPr>
              <w:fldChar w:fldCharType="end"/>
            </w:r>
          </w:hyperlink>
        </w:p>
        <w:p w14:paraId="09CE6C87" w14:textId="05446E35" w:rsidR="00AE77E6" w:rsidRPr="00AF0D22" w:rsidRDefault="00B92D24" w:rsidP="00EB7A51">
          <w:pPr>
            <w:pStyle w:val="TOC1"/>
            <w:jc w:val="both"/>
            <w:rPr>
              <w:rFonts w:eastAsiaTheme="minorEastAsia" w:cs="Times New Roman"/>
              <w:color w:val="auto"/>
              <w:kern w:val="0"/>
              <w:szCs w:val="22"/>
              <w:lang w:eastAsia="en-US"/>
            </w:rPr>
          </w:pPr>
          <w:hyperlink w:anchor="_Toc434053798" w:history="1">
            <w:r w:rsidR="00AE77E6" w:rsidRPr="00AF0D22">
              <w:rPr>
                <w:rStyle w:val="Hyperlink"/>
                <w:rFonts w:cs="Times New Roman"/>
                <w:w w:val="95"/>
              </w:rPr>
              <w:t>INCREMENTAL</w:t>
            </w:r>
            <w:r w:rsidR="00AE77E6" w:rsidRPr="00AF0D22">
              <w:rPr>
                <w:rStyle w:val="Hyperlink"/>
                <w:rFonts w:cs="Times New Roman"/>
              </w:rPr>
              <w:t xml:space="preserve"> </w:t>
            </w:r>
            <w:r w:rsidR="00AE77E6" w:rsidRPr="00AF0D22">
              <w:rPr>
                <w:rStyle w:val="Hyperlink"/>
                <w:rFonts w:cs="Times New Roman"/>
                <w:w w:val="95"/>
              </w:rPr>
              <w:t>DEVELOPMENT</w:t>
            </w:r>
            <w:r w:rsidR="00AE77E6" w:rsidRPr="00AF0D22">
              <w:rPr>
                <w:rFonts w:cs="Times New Roman"/>
                <w:webHidden/>
              </w:rPr>
              <w:tab/>
            </w:r>
            <w:r w:rsidR="00AE77E6" w:rsidRPr="00AF0D22">
              <w:rPr>
                <w:rFonts w:cs="Times New Roman"/>
                <w:webHidden/>
              </w:rPr>
              <w:fldChar w:fldCharType="begin"/>
            </w:r>
            <w:r w:rsidR="00AE77E6" w:rsidRPr="00AF0D22">
              <w:rPr>
                <w:rFonts w:cs="Times New Roman"/>
                <w:webHidden/>
              </w:rPr>
              <w:instrText xml:space="preserve"> PAGEREF _Toc434053798 \h </w:instrText>
            </w:r>
            <w:r w:rsidR="00AE77E6" w:rsidRPr="00AF0D22">
              <w:rPr>
                <w:rFonts w:cs="Times New Roman"/>
                <w:webHidden/>
              </w:rPr>
            </w:r>
            <w:r w:rsidR="00AE77E6" w:rsidRPr="00AF0D22">
              <w:rPr>
                <w:rFonts w:cs="Times New Roman"/>
                <w:webHidden/>
              </w:rPr>
              <w:fldChar w:fldCharType="separate"/>
            </w:r>
            <w:r w:rsidR="00580AC3">
              <w:rPr>
                <w:rFonts w:cs="Times New Roman"/>
                <w:webHidden/>
              </w:rPr>
              <w:t>5</w:t>
            </w:r>
            <w:r w:rsidR="00AE77E6" w:rsidRPr="00AF0D22">
              <w:rPr>
                <w:rFonts w:cs="Times New Roman"/>
                <w:webHidden/>
              </w:rPr>
              <w:fldChar w:fldCharType="end"/>
            </w:r>
          </w:hyperlink>
        </w:p>
        <w:p w14:paraId="09CE6C88" w14:textId="3A8C59A4" w:rsidR="00AE77E6" w:rsidRPr="00AF0D22" w:rsidRDefault="00B92D24" w:rsidP="00EB7A51">
          <w:pPr>
            <w:pStyle w:val="TOC1"/>
            <w:jc w:val="both"/>
            <w:rPr>
              <w:rFonts w:eastAsiaTheme="minorEastAsia" w:cs="Times New Roman"/>
              <w:color w:val="auto"/>
              <w:kern w:val="0"/>
              <w:szCs w:val="22"/>
              <w:lang w:eastAsia="en-US"/>
            </w:rPr>
          </w:pPr>
          <w:hyperlink w:anchor="_Toc434053799" w:history="1">
            <w:r w:rsidR="00AE77E6" w:rsidRPr="00AF0D22">
              <w:rPr>
                <w:rStyle w:val="Hyperlink"/>
                <w:rFonts w:cs="Times New Roman"/>
              </w:rPr>
              <w:t>PROJECT MILESTONES</w:t>
            </w:r>
            <w:r w:rsidR="00AE77E6" w:rsidRPr="00AF0D22">
              <w:rPr>
                <w:rFonts w:cs="Times New Roman"/>
                <w:webHidden/>
              </w:rPr>
              <w:tab/>
            </w:r>
            <w:r w:rsidR="00AE77E6" w:rsidRPr="00AF0D22">
              <w:rPr>
                <w:rFonts w:cs="Times New Roman"/>
                <w:webHidden/>
              </w:rPr>
              <w:fldChar w:fldCharType="begin"/>
            </w:r>
            <w:r w:rsidR="00AE77E6" w:rsidRPr="00AF0D22">
              <w:rPr>
                <w:rFonts w:cs="Times New Roman"/>
                <w:webHidden/>
              </w:rPr>
              <w:instrText xml:space="preserve"> PAGEREF _Toc434053799 \h </w:instrText>
            </w:r>
            <w:r w:rsidR="00AE77E6" w:rsidRPr="00AF0D22">
              <w:rPr>
                <w:rFonts w:cs="Times New Roman"/>
                <w:webHidden/>
              </w:rPr>
            </w:r>
            <w:r w:rsidR="00AE77E6" w:rsidRPr="00AF0D22">
              <w:rPr>
                <w:rFonts w:cs="Times New Roman"/>
                <w:webHidden/>
              </w:rPr>
              <w:fldChar w:fldCharType="separate"/>
            </w:r>
            <w:r w:rsidR="00580AC3">
              <w:rPr>
                <w:rFonts w:cs="Times New Roman"/>
                <w:webHidden/>
              </w:rPr>
              <w:t>6</w:t>
            </w:r>
            <w:r w:rsidR="00AE77E6" w:rsidRPr="00AF0D22">
              <w:rPr>
                <w:rFonts w:cs="Times New Roman"/>
                <w:webHidden/>
              </w:rPr>
              <w:fldChar w:fldCharType="end"/>
            </w:r>
          </w:hyperlink>
        </w:p>
        <w:p w14:paraId="09CE6C89" w14:textId="0490801D" w:rsidR="00AE77E6" w:rsidRPr="00AF0D22" w:rsidRDefault="00B92D24" w:rsidP="00EB7A51">
          <w:pPr>
            <w:pStyle w:val="TOC1"/>
            <w:jc w:val="both"/>
            <w:rPr>
              <w:rFonts w:eastAsiaTheme="minorEastAsia" w:cs="Times New Roman"/>
              <w:color w:val="auto"/>
              <w:kern w:val="0"/>
              <w:szCs w:val="22"/>
              <w:lang w:eastAsia="en-US"/>
            </w:rPr>
          </w:pPr>
          <w:hyperlink w:anchor="_Toc434053800" w:history="1">
            <w:r w:rsidR="00AE77E6" w:rsidRPr="00AF0D22">
              <w:rPr>
                <w:rStyle w:val="Hyperlink"/>
                <w:rFonts w:cs="Times New Roman"/>
              </w:rPr>
              <w:t>Information</w:t>
            </w:r>
            <w:r w:rsidR="00AE77E6" w:rsidRPr="00AF0D22">
              <w:rPr>
                <w:rFonts w:cs="Times New Roman"/>
                <w:webHidden/>
              </w:rPr>
              <w:tab/>
            </w:r>
            <w:r w:rsidR="00AE77E6" w:rsidRPr="00AF0D22">
              <w:rPr>
                <w:rFonts w:cs="Times New Roman"/>
                <w:webHidden/>
              </w:rPr>
              <w:fldChar w:fldCharType="begin"/>
            </w:r>
            <w:r w:rsidR="00AE77E6" w:rsidRPr="00AF0D22">
              <w:rPr>
                <w:rFonts w:cs="Times New Roman"/>
                <w:webHidden/>
              </w:rPr>
              <w:instrText xml:space="preserve"> PAGEREF _Toc434053800 \h </w:instrText>
            </w:r>
            <w:r w:rsidR="00AE77E6" w:rsidRPr="00AF0D22">
              <w:rPr>
                <w:rFonts w:cs="Times New Roman"/>
                <w:webHidden/>
              </w:rPr>
            </w:r>
            <w:r w:rsidR="00AE77E6" w:rsidRPr="00AF0D22">
              <w:rPr>
                <w:rFonts w:cs="Times New Roman"/>
                <w:webHidden/>
              </w:rPr>
              <w:fldChar w:fldCharType="separate"/>
            </w:r>
            <w:r w:rsidR="00580AC3">
              <w:rPr>
                <w:rFonts w:cs="Times New Roman"/>
                <w:webHidden/>
              </w:rPr>
              <w:t>9</w:t>
            </w:r>
            <w:r w:rsidR="00AE77E6" w:rsidRPr="00AF0D22">
              <w:rPr>
                <w:rFonts w:cs="Times New Roman"/>
                <w:webHidden/>
              </w:rPr>
              <w:fldChar w:fldCharType="end"/>
            </w:r>
          </w:hyperlink>
        </w:p>
        <w:p w14:paraId="09CE6C8A" w14:textId="77777777" w:rsidR="00351C41" w:rsidRPr="00AF0D22" w:rsidRDefault="001A70A5" w:rsidP="00EB7A51">
          <w:pPr>
            <w:jc w:val="both"/>
            <w:rPr>
              <w:rFonts w:cs="Times New Roman"/>
              <w:b/>
              <w:bCs/>
              <w:noProof/>
            </w:rPr>
          </w:pPr>
          <w:r w:rsidRPr="00AF0D22">
            <w:rPr>
              <w:rFonts w:cs="Times New Roman"/>
            </w:rPr>
            <w:fldChar w:fldCharType="end"/>
          </w:r>
        </w:p>
      </w:sdtContent>
    </w:sdt>
    <w:p w14:paraId="09CE6C8B" w14:textId="77777777" w:rsidR="00E543B0" w:rsidRPr="00AF0D22" w:rsidRDefault="00E543B0" w:rsidP="00EB7A51">
      <w:pPr>
        <w:jc w:val="both"/>
        <w:rPr>
          <w:rFonts w:cs="Times New Roman"/>
        </w:rPr>
      </w:pPr>
    </w:p>
    <w:p w14:paraId="09CE6C8C" w14:textId="77777777" w:rsidR="00E543B0" w:rsidRPr="00AF0D22" w:rsidRDefault="00E543B0" w:rsidP="00EB7A51">
      <w:pPr>
        <w:tabs>
          <w:tab w:val="left" w:pos="4005"/>
        </w:tabs>
        <w:jc w:val="both"/>
        <w:rPr>
          <w:rFonts w:cs="Times New Roman"/>
        </w:rPr>
      </w:pPr>
      <w:r w:rsidRPr="00AF0D22">
        <w:rPr>
          <w:rFonts w:cs="Times New Roman"/>
        </w:rPr>
        <w:tab/>
      </w:r>
    </w:p>
    <w:p w14:paraId="09CE6C8D" w14:textId="77777777" w:rsidR="00351C41" w:rsidRPr="00AF0D22" w:rsidRDefault="00E543B0" w:rsidP="00EB7A51">
      <w:pPr>
        <w:tabs>
          <w:tab w:val="left" w:pos="4005"/>
        </w:tabs>
        <w:jc w:val="both"/>
        <w:rPr>
          <w:rFonts w:cs="Times New Roman"/>
        </w:rPr>
        <w:sectPr w:rsidR="00351C41" w:rsidRPr="00AF0D22" w:rsidSect="00EB7A51">
          <w:headerReference w:type="default" r:id="rId11"/>
          <w:pgSz w:w="11906" w:h="16838" w:code="9"/>
          <w:pgMar w:top="2520" w:right="566" w:bottom="1800" w:left="1555" w:header="864" w:footer="720" w:gutter="0"/>
          <w:pgNumType w:start="0"/>
          <w:cols w:space="720"/>
          <w:titlePg/>
          <w:docGrid w:linePitch="360"/>
        </w:sectPr>
      </w:pPr>
      <w:r w:rsidRPr="00AF0D22">
        <w:rPr>
          <w:rFonts w:cs="Times New Roman"/>
        </w:rPr>
        <w:tab/>
      </w:r>
    </w:p>
    <w:p w14:paraId="09CE6C8E" w14:textId="77777777" w:rsidR="00351C41" w:rsidRPr="00AF0D22" w:rsidRDefault="00132289" w:rsidP="00EB7A51">
      <w:pPr>
        <w:pStyle w:val="H1"/>
        <w:jc w:val="both"/>
        <w:rPr>
          <w:rFonts w:cs="Times New Roman"/>
        </w:rPr>
      </w:pPr>
      <w:bookmarkStart w:id="0" w:name="_Toc434053797"/>
      <w:r w:rsidRPr="00AF0D22">
        <w:rPr>
          <w:rFonts w:cs="Times New Roman"/>
        </w:rPr>
        <w:lastRenderedPageBreak/>
        <w:t>REQUIREMENTS</w:t>
      </w:r>
      <w:bookmarkEnd w:id="0"/>
    </w:p>
    <w:p w14:paraId="09CE6C8F" w14:textId="77777777" w:rsidR="00132289" w:rsidRPr="00AF0D22" w:rsidRDefault="00132289" w:rsidP="00EB7A51">
      <w:pPr>
        <w:ind w:left="360"/>
        <w:jc w:val="both"/>
        <w:rPr>
          <w:rFonts w:eastAsiaTheme="majorEastAsia" w:cs="Times New Roman"/>
          <w:caps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software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developed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used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manager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clerks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both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movies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video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games</w:t>
      </w:r>
      <w:r w:rsidRPr="00AF0D22">
        <w:rPr>
          <w:rFonts w:eastAsiaTheme="majorEastAsia" w:cs="Times New Roman"/>
          <w14:ligatures w14:val="standardContextual"/>
        </w:rPr>
        <w:t>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(some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functions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will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be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available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only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to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manager</w:t>
      </w:r>
      <w:r w:rsidRPr="00AF0D22">
        <w:rPr>
          <w:rFonts w:eastAsiaTheme="majorEastAsia" w:cs="Times New Roman"/>
          <w14:ligatures w14:val="standardContextual"/>
        </w:rPr>
        <w:t>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system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must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provide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some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suitable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mechanism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ensure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that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only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manager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can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access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such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functions</w:t>
      </w:r>
      <w:r w:rsidRPr="00AF0D22">
        <w:rPr>
          <w:rFonts w:eastAsiaTheme="majorEastAsia" w:cs="Times New Roman"/>
          <w14:ligatures w14:val="standardContextual"/>
        </w:rPr>
        <w:t>.).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</w:p>
    <w:p w14:paraId="09CE6C90" w14:textId="77777777" w:rsidR="00132289" w:rsidRPr="00AF0D22" w:rsidRDefault="00132289" w:rsidP="00EB7A51">
      <w:pPr>
        <w:ind w:left="360"/>
        <w:jc w:val="both"/>
        <w:rPr>
          <w:rFonts w:eastAsiaTheme="majorEastAsia" w:cs="Times New Roman"/>
          <w:caps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able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from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store,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must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provide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his/her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name,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address,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phone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number.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enters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information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system,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gives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customer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card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which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contains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unique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customer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id</w:t>
      </w:r>
      <w:r w:rsidRPr="00AF0D22">
        <w:rPr>
          <w:rFonts w:eastAsiaTheme="majorEastAsia" w:cs="Times New Roman"/>
          <w14:ligatures w14:val="standardContextual"/>
        </w:rPr>
        <w:t>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must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present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card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able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anything.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</w:p>
    <w:p w14:paraId="09CE6C91" w14:textId="77777777" w:rsidR="00351C41" w:rsidRPr="00AF0D22" w:rsidRDefault="00132289" w:rsidP="00EB7A51">
      <w:pPr>
        <w:ind w:left="360"/>
        <w:jc w:val="both"/>
        <w:rPr>
          <w:rFonts w:cs="Times New Roman"/>
        </w:rPr>
      </w:pPr>
      <w:r w:rsidRPr="00AF0D22">
        <w:rPr>
          <w:rFonts w:eastAsiaTheme="majorEastAsia" w:cs="Times New Roman"/>
          <w14:ligatures w14:val="standardContextual"/>
        </w:rPr>
        <w:t>Movie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proofErr w:type="spellStart"/>
      <w:r w:rsidRPr="00AF0D22">
        <w:rPr>
          <w:rFonts w:eastAsiaTheme="majorEastAsia" w:cs="Times New Roman"/>
          <w14:ligatures w14:val="standardContextual"/>
        </w:rPr>
        <w:t>dvds</w:t>
      </w:r>
      <w:proofErr w:type="spellEnd"/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for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specified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period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specified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charge,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proofErr w:type="gramStart"/>
      <w:r w:rsidRPr="00202146">
        <w:rPr>
          <w:rFonts w:eastAsiaTheme="majorEastAsia" w:cs="Times New Roman"/>
          <w:highlight w:val="green"/>
          <w14:ligatures w14:val="standardContextual"/>
        </w:rPr>
        <w:t>game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 </w:t>
      </w:r>
      <w:r w:rsidRPr="00202146">
        <w:rPr>
          <w:rFonts w:eastAsiaTheme="majorEastAsia" w:cs="Times New Roman"/>
          <w:highlight w:val="green"/>
          <w14:ligatures w14:val="standardContextual"/>
        </w:rPr>
        <w:t>disks</w:t>
      </w:r>
      <w:proofErr w:type="gramEnd"/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are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for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specified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period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for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specified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charge.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movie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proofErr w:type="spellStart"/>
      <w:r w:rsidRPr="00AF0D22">
        <w:rPr>
          <w:rFonts w:eastAsiaTheme="majorEastAsia" w:cs="Times New Roman"/>
          <w14:ligatures w14:val="standardContextual"/>
        </w:rPr>
        <w:t>dvd</w:t>
      </w:r>
      <w:proofErr w:type="spellEnd"/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late,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charged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extra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rental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charge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each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rental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period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fraction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thereof)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late;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likewise,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game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late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charged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extra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rental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charge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each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rental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period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fraction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thereof)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late.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periods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prices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charged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are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established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by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management,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can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be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different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for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movies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than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for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games</w:t>
      </w:r>
      <w:r w:rsidRPr="00AF0D22">
        <w:rPr>
          <w:rFonts w:eastAsiaTheme="majorEastAsia" w:cs="Times New Roman"/>
          <w14:ligatures w14:val="standardContextual"/>
        </w:rPr>
        <w:t>.)</w:t>
      </w:r>
      <w:r w:rsidR="00E367D1" w:rsidRPr="00AF0D22">
        <w:rPr>
          <w:rFonts w:cs="Times New Roman"/>
        </w:rPr>
        <w:t xml:space="preserve">   </w:t>
      </w:r>
    </w:p>
    <w:p w14:paraId="09CE6C92" w14:textId="36040629" w:rsidR="00013C7F" w:rsidRPr="00AF0D22" w:rsidRDefault="00013C7F" w:rsidP="00EB7A51">
      <w:pPr>
        <w:ind w:left="360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DVDs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game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disks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available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rental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displayed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their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boxes.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Each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has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unique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number.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one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items,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proofErr w:type="spellStart"/>
      <w:r w:rsidRPr="00AF0D22">
        <w:rPr>
          <w:rFonts w:eastAsiaTheme="majorEastAsia" w:cs="Times New Roman"/>
          <w14:ligatures w14:val="standardContextual"/>
        </w:rPr>
        <w:t>th</w:t>
      </w:r>
      <w:r w:rsidR="00F407EB">
        <w:rPr>
          <w:rFonts w:eastAsiaTheme="majorEastAsia" w:cs="Times New Roman"/>
          <w14:ligatures w14:val="standardContextual"/>
        </w:rPr>
        <w:t>k</w:t>
      </w:r>
      <w:r w:rsidRPr="00AF0D22">
        <w:rPr>
          <w:rFonts w:eastAsiaTheme="majorEastAsia" w:cs="Times New Roman"/>
          <w14:ligatures w14:val="standardContextual"/>
        </w:rPr>
        <w:t>e</w:t>
      </w:r>
      <w:proofErr w:type="spellEnd"/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brings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it/them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who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enters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customer’s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number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from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customer’s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card,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DVD/disk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number(s)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from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box(</w:t>
      </w:r>
      <w:proofErr w:type="spellStart"/>
      <w:r w:rsidRPr="00AF0D22">
        <w:rPr>
          <w:rFonts w:eastAsiaTheme="majorEastAsia" w:cs="Times New Roman"/>
          <w14:ligatures w14:val="standardContextual"/>
        </w:rPr>
        <w:t>es</w:t>
      </w:r>
      <w:proofErr w:type="spellEnd"/>
      <w:r w:rsidRPr="00AF0D22">
        <w:rPr>
          <w:rFonts w:eastAsiaTheme="majorEastAsia" w:cs="Times New Roman"/>
          <w14:ligatures w14:val="standardContextual"/>
        </w:rPr>
        <w:t>).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When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all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have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been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entered,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system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will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calculate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total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charge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owed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clerk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will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collect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it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from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customer</w:t>
      </w:r>
      <w:r w:rsidRPr="00AF0D22">
        <w:rPr>
          <w:rFonts w:eastAsiaTheme="majorEastAsia" w:cs="Times New Roman"/>
          <w14:ligatures w14:val="standardContextual"/>
        </w:rPr>
        <w:t>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future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improvement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use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bar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code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scanner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to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scan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customer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cards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DVD/disk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ID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numbers</w:t>
      </w:r>
      <w:r w:rsidRPr="00AF0D22">
        <w:rPr>
          <w:rFonts w:eastAsiaTheme="majorEastAsia" w:cs="Times New Roman"/>
          <w14:ligatures w14:val="standardContextual"/>
        </w:rPr>
        <w:t>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but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now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system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depends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typing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appropriate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numbers.)</w:t>
      </w:r>
    </w:p>
    <w:p w14:paraId="09CE6C94" w14:textId="5C418A8D" w:rsidR="00013C7F" w:rsidRPr="00AF0D22" w:rsidRDefault="00013C7F" w:rsidP="00EB7A51">
      <w:pPr>
        <w:ind w:left="360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DVDs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disks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being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can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either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handed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can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placed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box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store,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can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inserted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slot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wall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="009A2FC9">
        <w:rPr>
          <w:rFonts w:eastAsiaTheme="majorEastAsia" w:cs="Times New Roman"/>
          <w14:ligatures w14:val="standardContextual"/>
        </w:rPr>
        <w:t>/</w:t>
      </w:r>
      <w:r w:rsidRPr="00AF0D22">
        <w:rPr>
          <w:rFonts w:eastAsiaTheme="majorEastAsia" w:cs="Times New Roman"/>
          <w14:ligatures w14:val="standardContextual"/>
        </w:rPr>
        <w:t>store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closed.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In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any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case,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clerk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must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enter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ID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number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of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each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DVD/disk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that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has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been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returned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into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system</w:t>
      </w:r>
      <w:r w:rsidRPr="00AF0D22">
        <w:rPr>
          <w:rFonts w:eastAsiaTheme="majorEastAsia" w:cs="Times New Roman"/>
          <w14:ligatures w14:val="standardContextual"/>
        </w:rPr>
        <w:t>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course,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does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not</w:t>
      </w:r>
      <w:r w:rsidR="00063B38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need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enter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-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fact,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not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even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present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items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left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slot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night.</w:t>
      </w:r>
    </w:p>
    <w:p w14:paraId="09CE6C95" w14:textId="77777777" w:rsidR="00013C7F" w:rsidRPr="00AF0D22" w:rsidRDefault="00013C7F" w:rsidP="00EB7A51">
      <w:pPr>
        <w:ind w:left="360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system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must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load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data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from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startup,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automatically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save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data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shutdown.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</w:p>
    <w:p w14:paraId="09CE6C96" w14:textId="77777777" w:rsidR="00013C7F" w:rsidRPr="00AF0D22" w:rsidRDefault="00013C7F" w:rsidP="00EB7A51">
      <w:pPr>
        <w:ind w:left="360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system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must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ultimately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provide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following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functions.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ones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marked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performed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manager;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those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marked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normally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performed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clerks.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(Note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manager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also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perform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functions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he/she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chooses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so.).</w:t>
      </w:r>
    </w:p>
    <w:p w14:paraId="09CE6C97" w14:textId="77777777" w:rsidR="0044269D" w:rsidRPr="00AF0D22" w:rsidRDefault="0010311B" w:rsidP="00EB7A51">
      <w:pPr>
        <w:pStyle w:val="H2"/>
        <w:rPr>
          <w:rFonts w:cs="Times New Roman"/>
        </w:rPr>
      </w:pPr>
      <w:r w:rsidRPr="00AF0D22">
        <w:rPr>
          <w:rFonts w:cs="Times New Roman"/>
        </w:rPr>
        <w:lastRenderedPageBreak/>
        <w:tab/>
      </w:r>
      <w:r w:rsidR="0044269D" w:rsidRPr="00AF0D22">
        <w:rPr>
          <w:rFonts w:cs="Times New Roman"/>
        </w:rPr>
        <w:t>Manage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rental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return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movie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game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disks.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(C)</w:t>
      </w:r>
    </w:p>
    <w:p w14:paraId="09CE6C98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Rent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and/or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customer.</w:t>
      </w:r>
    </w:p>
    <w:p w14:paraId="09CE6C99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Record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return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and/or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disks.</w:t>
      </w:r>
    </w:p>
    <w:p w14:paraId="09CE6C9A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Report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status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specific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(title,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checkout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status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[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shelf;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-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so,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whom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due;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hold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-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proofErr w:type="gramStart"/>
      <w:r w:rsidR="0044269D" w:rsidRPr="00AF0D22">
        <w:rPr>
          <w:rFonts w:cs="Times New Roman"/>
        </w:rPr>
        <w:t>whom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]</w:t>
      </w:r>
      <w:proofErr w:type="gramEnd"/>
      <w:r w:rsidR="0044269D" w:rsidRPr="00AF0D22">
        <w:rPr>
          <w:rFonts w:cs="Times New Roman"/>
        </w:rPr>
        <w:t>.)</w:t>
      </w:r>
    </w:p>
    <w:p w14:paraId="09CE6C9B" w14:textId="77777777" w:rsidR="0044269D" w:rsidRPr="00AF0D22" w:rsidRDefault="0010311B" w:rsidP="00EB7A51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Manage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list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noted)</w:t>
      </w:r>
    </w:p>
    <w:p w14:paraId="09CE6C9C" w14:textId="6D5214CB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Add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new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(C)</w:t>
      </w:r>
    </w:p>
    <w:p w14:paraId="09CE6C9D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Modify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stored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(C)</w:t>
      </w:r>
    </w:p>
    <w:p w14:paraId="09CE6C9E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Delete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(M)</w:t>
      </w:r>
    </w:p>
    <w:p w14:paraId="09CE6C9F" w14:textId="77777777" w:rsidR="0044269D" w:rsidRPr="00AF0D22" w:rsidRDefault="0010311B" w:rsidP="00EB7A51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Manage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list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titles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movies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titles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games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available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rental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(M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noted)</w:t>
      </w:r>
    </w:p>
    <w:p w14:paraId="09CE6CA0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Add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new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(M)</w:t>
      </w:r>
    </w:p>
    <w:p w14:paraId="09CE6CA1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Delete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(M)</w:t>
      </w:r>
    </w:p>
    <w:p w14:paraId="09CE6CA2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Respond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inquiries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particular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-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general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it,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plus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whether</w:t>
      </w:r>
      <w:r w:rsidR="00E367D1" w:rsidRPr="00AF0D22">
        <w:rPr>
          <w:rFonts w:cs="Times New Roman"/>
        </w:rPr>
        <w:t xml:space="preserve"> </w:t>
      </w:r>
      <w:proofErr w:type="gramStart"/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 </w:t>
      </w:r>
      <w:r w:rsidR="0044269D" w:rsidRPr="00AF0D22">
        <w:rPr>
          <w:rFonts w:cs="Times New Roman"/>
        </w:rPr>
        <w:t>copy</w:t>
      </w:r>
      <w:proofErr w:type="gramEnd"/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available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rental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now.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(C)</w:t>
      </w:r>
    </w:p>
    <w:p w14:paraId="09CE6CA3" w14:textId="77777777" w:rsidR="0044269D" w:rsidRPr="00AF0D22" w:rsidRDefault="0010311B" w:rsidP="00EB7A51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Manage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inventory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individual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/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available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rental.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(M)</w:t>
      </w:r>
    </w:p>
    <w:p w14:paraId="09CE6CA4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Add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newly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acquired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disks.</w:t>
      </w:r>
    </w:p>
    <w:p w14:paraId="09CE6CA5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Delete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lost,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damaged,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longer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needed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disk.</w:t>
      </w:r>
    </w:p>
    <w:p w14:paraId="09CE6CA6" w14:textId="77777777" w:rsidR="0044269D" w:rsidRPr="00AF0D22" w:rsidRDefault="0010311B" w:rsidP="00EB7A51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092CF4">
        <w:rPr>
          <w:rFonts w:cs="Times New Roman"/>
          <w:highlight w:val="cyan"/>
        </w:rPr>
        <w:t>Manage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records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of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outstanding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late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charges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owed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by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a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customer.</w:t>
      </w:r>
      <w:r w:rsidR="00E367D1" w:rsidRPr="00092CF4">
        <w:rPr>
          <w:rFonts w:cs="Times New Roman"/>
          <w:highlight w:val="cyan"/>
        </w:rPr>
        <w:t xml:space="preserve"> </w:t>
      </w:r>
      <w:proofErr w:type="gramStart"/>
      <w:r w:rsidR="0044269D" w:rsidRPr="00092CF4">
        <w:rPr>
          <w:rFonts w:cs="Times New Roman"/>
          <w:highlight w:val="cyan"/>
        </w:rPr>
        <w:t>(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C</w:t>
      </w:r>
      <w:proofErr w:type="gramEnd"/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and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M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as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noted)</w:t>
      </w:r>
      <w:r w:rsidR="00E367D1" w:rsidRPr="00AF0D22">
        <w:rPr>
          <w:rFonts w:cs="Times New Roman"/>
        </w:rPr>
        <w:t xml:space="preserve"> </w:t>
      </w:r>
    </w:p>
    <w:p w14:paraId="09CE6CA7" w14:textId="77777777" w:rsidR="0044269D" w:rsidRPr="00AF0D22" w:rsidRDefault="00D908F7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Add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charge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returns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late.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may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drop</w:t>
      </w:r>
      <w:r w:rsidR="00E367D1" w:rsidRPr="00AF0D22">
        <w:rPr>
          <w:rFonts w:cs="Times New Roman"/>
        </w:rPr>
        <w:t xml:space="preserve"> </w:t>
      </w:r>
      <w:proofErr w:type="gramStart"/>
      <w:r w:rsidR="0044269D" w:rsidRPr="00AF0D22">
        <w:rPr>
          <w:rFonts w:cs="Times New Roman"/>
        </w:rPr>
        <w:t>off</w:t>
      </w:r>
      <w:r w:rsidR="00E367D1" w:rsidRPr="00AF0D22">
        <w:rPr>
          <w:rFonts w:cs="Times New Roman"/>
        </w:rPr>
        <w:t xml:space="preserve">  </w:t>
      </w:r>
      <w:r w:rsidR="0044269D" w:rsidRPr="00AF0D22">
        <w:rPr>
          <w:rFonts w:cs="Times New Roman"/>
        </w:rPr>
        <w:t>returns</w:t>
      </w:r>
      <w:proofErr w:type="gramEnd"/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without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interacting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with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clerk,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incurred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may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have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recorded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now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collected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next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time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comes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rental.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However,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present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should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possible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collect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charge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spot.)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charge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computed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added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automatically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returned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</w:t>
      </w:r>
      <w:r w:rsidR="0044269D" w:rsidRPr="00E11118">
        <w:rPr>
          <w:rFonts w:cs="Times New Roman"/>
          <w:highlight w:val="green"/>
        </w:rPr>
        <w:t>during</w:t>
      </w:r>
      <w:r w:rsidR="00E367D1" w:rsidRPr="00E11118">
        <w:rPr>
          <w:rFonts w:cs="Times New Roman"/>
          <w:highlight w:val="green"/>
        </w:rPr>
        <w:t xml:space="preserve"> </w:t>
      </w:r>
      <w:r w:rsidR="0044269D" w:rsidRPr="00E11118">
        <w:rPr>
          <w:rFonts w:cs="Times New Roman"/>
          <w:highlight w:val="green"/>
        </w:rPr>
        <w:t>1b</w:t>
      </w:r>
      <w:r w:rsidR="00E367D1" w:rsidRPr="00E11118">
        <w:rPr>
          <w:rFonts w:cs="Times New Roman"/>
          <w:highlight w:val="green"/>
        </w:rPr>
        <w:t xml:space="preserve"> </w:t>
      </w:r>
      <w:r w:rsidR="0044269D" w:rsidRPr="00E11118">
        <w:rPr>
          <w:rFonts w:cs="Times New Roman"/>
          <w:highlight w:val="green"/>
        </w:rPr>
        <w:t>above</w:t>
      </w:r>
      <w:r w:rsidR="0044269D" w:rsidRPr="00AF0D22">
        <w:rPr>
          <w:rFonts w:cs="Times New Roman"/>
        </w:rPr>
        <w:t>)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clerk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asked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present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wishes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pay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charge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now.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(C)</w:t>
      </w:r>
    </w:p>
    <w:p w14:paraId="09CE6CA8" w14:textId="77777777" w:rsidR="00C336B9" w:rsidRPr="00AF0D22" w:rsidRDefault="0010311B" w:rsidP="00EB7A51">
      <w:pPr>
        <w:pStyle w:val="H3"/>
        <w:ind w:left="1080"/>
        <w:rPr>
          <w:rFonts w:cs="Times New Roman"/>
        </w:rPr>
      </w:pPr>
      <w:r w:rsidRPr="00AF0D22">
        <w:rPr>
          <w:rFonts w:cs="Times New Roman"/>
        </w:rPr>
        <w:lastRenderedPageBreak/>
        <w:tab/>
      </w:r>
      <w:r w:rsidR="00C336B9" w:rsidRPr="00AF0D22">
        <w:rPr>
          <w:rFonts w:cs="Times New Roman"/>
        </w:rPr>
        <w:t>Indicate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that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unpaid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attempts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automatically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customer’s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entered</w:t>
      </w:r>
      <w:r w:rsidR="00E367D1" w:rsidRPr="00AF0D22">
        <w:rPr>
          <w:rFonts w:cs="Times New Roman"/>
        </w:rPr>
        <w:t xml:space="preserve"> </w:t>
      </w:r>
      <w:r w:rsidR="00C336B9" w:rsidRPr="00E11118">
        <w:rPr>
          <w:rFonts w:cs="Times New Roman"/>
          <w:highlight w:val="green"/>
        </w:rPr>
        <w:t>during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1a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above</w:t>
      </w:r>
      <w:r w:rsidR="00C336B9" w:rsidRPr="00AF0D22">
        <w:rPr>
          <w:rFonts w:cs="Times New Roman"/>
        </w:rPr>
        <w:t>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clerk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ask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whether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he/she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wishes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now.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chooses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not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can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still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item)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(C)</w:t>
      </w:r>
    </w:p>
    <w:p w14:paraId="09CE6CA9" w14:textId="77777777" w:rsidR="00C336B9" w:rsidRPr="00AF0D22" w:rsidRDefault="0010311B" w:rsidP="00EB7A51">
      <w:pPr>
        <w:pStyle w:val="H3"/>
        <w:ind w:left="1080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Record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payment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owed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particular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option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paying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all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outstanding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just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specific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one(s).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available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as</w:t>
      </w:r>
      <w:r w:rsidR="00E367D1" w:rsidRPr="00AF0D22">
        <w:rPr>
          <w:rFonts w:cs="Times New Roman"/>
        </w:rPr>
        <w:t xml:space="preserve"> </w:t>
      </w:r>
      <w:r w:rsidR="00C336B9" w:rsidRPr="00E11118">
        <w:rPr>
          <w:rFonts w:cs="Times New Roman"/>
          <w:highlight w:val="green"/>
        </w:rPr>
        <w:t>part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of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5a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and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5b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above</w:t>
      </w:r>
      <w:r w:rsidR="00C336B9" w:rsidRPr="00AF0D22">
        <w:rPr>
          <w:rFonts w:cs="Times New Roman"/>
        </w:rPr>
        <w:t>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E11118">
        <w:rPr>
          <w:rFonts w:cs="Times New Roman"/>
          <w:highlight w:val="green"/>
        </w:rPr>
        <w:t>is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also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directly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available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comes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asks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(C)</w:t>
      </w:r>
    </w:p>
    <w:p w14:paraId="09CE6CAA" w14:textId="77777777" w:rsidR="00C336B9" w:rsidRPr="00AF0D22" w:rsidRDefault="0010311B" w:rsidP="00EB7A51">
      <w:pPr>
        <w:pStyle w:val="H3"/>
        <w:ind w:left="1080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Respond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inquiries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rented,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due,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returned.)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option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available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whenever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clerk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attempts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collect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outstanding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</w:t>
      </w:r>
      <w:r w:rsidR="00C336B9" w:rsidRPr="00E11118">
        <w:rPr>
          <w:rFonts w:cs="Times New Roman"/>
          <w:highlight w:val="green"/>
        </w:rPr>
        <w:t>5c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above</w:t>
      </w:r>
      <w:r w:rsidR="00C336B9" w:rsidRPr="00AF0D22">
        <w:rPr>
          <w:rFonts w:cs="Times New Roman"/>
        </w:rPr>
        <w:t>),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E11118">
        <w:rPr>
          <w:rFonts w:cs="Times New Roman"/>
          <w:highlight w:val="green"/>
        </w:rPr>
        <w:t>also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directly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available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comes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asks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outstanding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(C)</w:t>
      </w:r>
    </w:p>
    <w:p w14:paraId="09CE6CAB" w14:textId="77777777" w:rsidR="00C336B9" w:rsidRPr="00AF0D22" w:rsidRDefault="0010311B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Cancel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specific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(M)</w:t>
      </w:r>
    </w:p>
    <w:p w14:paraId="09CE6CAC" w14:textId="77777777" w:rsidR="00C336B9" w:rsidRPr="00AF0D22" w:rsidRDefault="0010311B" w:rsidP="00EB7A51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Accept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reservation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all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rented,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filled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“first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come,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first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served”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basis.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(C)</w:t>
      </w:r>
    </w:p>
    <w:p w14:paraId="09CE6CAD" w14:textId="77777777" w:rsidR="00C336B9" w:rsidRPr="00AF0D22" w:rsidRDefault="00736D71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Enter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reservation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specific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title.</w:t>
      </w:r>
    </w:p>
    <w:p w14:paraId="09CE6CAE" w14:textId="77777777" w:rsidR="00C336B9" w:rsidRPr="00AF0D22" w:rsidRDefault="00736D71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Place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newly-returned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“on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hold”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first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reservation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it.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(Done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automatically</w:t>
      </w:r>
      <w:r w:rsidR="00E367D1" w:rsidRPr="00AF0D22">
        <w:rPr>
          <w:rFonts w:cs="Times New Roman"/>
        </w:rPr>
        <w:t xml:space="preserve"> </w:t>
      </w:r>
      <w:r w:rsidR="00C336B9" w:rsidRPr="00E11118">
        <w:rPr>
          <w:rFonts w:cs="Times New Roman"/>
          <w:highlight w:val="green"/>
        </w:rPr>
        <w:t>during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1b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above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when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DVD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returned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proofErr w:type="gramStart"/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 </w:t>
      </w:r>
      <w:r w:rsidR="00C336B9" w:rsidRPr="00AF0D22">
        <w:rPr>
          <w:rFonts w:cs="Times New Roman"/>
        </w:rPr>
        <w:t>more</w:t>
      </w:r>
      <w:proofErr w:type="gramEnd"/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outstanding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reservations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clerk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name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phone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hold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able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phone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let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him/her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know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that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in.)</w:t>
      </w:r>
    </w:p>
    <w:p w14:paraId="09CE6CAF" w14:textId="77777777" w:rsidR="00C336B9" w:rsidRPr="00AF0D22" w:rsidRDefault="00736D71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Cancel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reservation.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may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initiated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time,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may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need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whom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placed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hold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cannot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contacted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doesn't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(in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case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put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hold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next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list,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returned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general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stock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none.)</w:t>
      </w:r>
    </w:p>
    <w:p w14:paraId="09CE6CB0" w14:textId="77777777" w:rsidR="00C336B9" w:rsidRPr="00AF0D22" w:rsidRDefault="00736D71" w:rsidP="00EB7A51">
      <w:pPr>
        <w:pStyle w:val="H2"/>
        <w:ind w:left="1080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Produce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report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management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upon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request,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showing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following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with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following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reported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each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customer: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(M)</w:t>
      </w:r>
    </w:p>
    <w:p w14:paraId="09CE6CB1" w14:textId="77777777" w:rsidR="00C336B9" w:rsidRPr="00AF0D22" w:rsidRDefault="00A676DD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Name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other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basic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(e.g.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address,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phone)</w:t>
      </w:r>
    </w:p>
    <w:p w14:paraId="09CE6CB2" w14:textId="77777777" w:rsidR="00C336B9" w:rsidRPr="00AF0D22" w:rsidRDefault="00A676DD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Total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DVDs/disks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out</w:t>
      </w:r>
    </w:p>
    <w:p w14:paraId="09CE6CB3" w14:textId="77777777" w:rsidR="00A676DD" w:rsidRPr="00AF0D22" w:rsidRDefault="00A676DD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overdue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disks.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should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line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each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including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supposed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due.</w:t>
      </w:r>
    </w:p>
    <w:p w14:paraId="09CE6CB4" w14:textId="77777777" w:rsidR="00A676DD" w:rsidRPr="00AF0D22" w:rsidRDefault="00A676DD" w:rsidP="00EB7A51">
      <w:pPr>
        <w:pStyle w:val="H3"/>
        <w:ind w:left="1080"/>
        <w:rPr>
          <w:rFonts w:cs="Times New Roman"/>
        </w:rPr>
      </w:pPr>
      <w:r w:rsidRPr="00AF0D22">
        <w:rPr>
          <w:rFonts w:cs="Times New Roman"/>
        </w:rPr>
        <w:lastRenderedPageBreak/>
        <w:tab/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fines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owed.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should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line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each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fine,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including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that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returned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due,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actually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returned,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amount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fine.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addition,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owes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fines,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total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amount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all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fines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should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shown.</w:t>
      </w:r>
    </w:p>
    <w:p w14:paraId="09CE6CB5" w14:textId="77777777" w:rsidR="00C336B9" w:rsidRPr="00AF0D22" w:rsidRDefault="00C336B9" w:rsidP="00EB7A51">
      <w:pPr>
        <w:ind w:left="567"/>
        <w:jc w:val="both"/>
        <w:rPr>
          <w:rFonts w:cs="Times New Roman"/>
        </w:rPr>
      </w:pP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manager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must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able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choose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whether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produce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such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report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for</w:t>
      </w:r>
    </w:p>
    <w:p w14:paraId="09CE6CB6" w14:textId="77777777" w:rsidR="00C336B9" w:rsidRPr="00AF0D22" w:rsidRDefault="00C336B9" w:rsidP="00EB7A51">
      <w:pPr>
        <w:pStyle w:val="ListParagraph"/>
        <w:numPr>
          <w:ilvl w:val="0"/>
          <w:numId w:val="41"/>
        </w:numPr>
        <w:ind w:left="1418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All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customers.</w:t>
      </w:r>
    </w:p>
    <w:p w14:paraId="09CE6CB7" w14:textId="77777777" w:rsidR="00C336B9" w:rsidRPr="00AF0D22" w:rsidRDefault="00C336B9" w:rsidP="00EB7A51">
      <w:pPr>
        <w:pStyle w:val="ListParagraph"/>
        <w:numPr>
          <w:ilvl w:val="0"/>
          <w:numId w:val="41"/>
        </w:numPr>
        <w:ind w:left="1418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Only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have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one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overdue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items</w:t>
      </w:r>
    </w:p>
    <w:p w14:paraId="09CE6CB8" w14:textId="77777777" w:rsidR="00C336B9" w:rsidRPr="00AF0D22" w:rsidRDefault="00C336B9" w:rsidP="00EB7A51">
      <w:pPr>
        <w:pStyle w:val="ListParagraph"/>
        <w:numPr>
          <w:ilvl w:val="0"/>
          <w:numId w:val="41"/>
        </w:numPr>
        <w:ind w:left="1418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Only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owe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one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late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fees.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</w:p>
    <w:p w14:paraId="09CE6CB9" w14:textId="77777777" w:rsidR="00C336B9" w:rsidRPr="00AF0D22" w:rsidRDefault="00A676DD" w:rsidP="00EB7A51">
      <w:pPr>
        <w:pStyle w:val="H2"/>
        <w:ind w:left="1080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Produce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report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management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upon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request,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showing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all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titles,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with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following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each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title: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(M)</w:t>
      </w:r>
    </w:p>
    <w:p w14:paraId="09CE6CBA" w14:textId="77777777" w:rsidR="0044269D" w:rsidRPr="00AF0D22" w:rsidRDefault="00A676DD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Name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other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basic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information.</w:t>
      </w:r>
    </w:p>
    <w:p w14:paraId="09CE6CBB" w14:textId="77777777" w:rsidR="00A676DD" w:rsidRPr="00AF0D22" w:rsidRDefault="00A676DD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  <w:t>Total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owned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(should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equal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sum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next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three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items,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each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should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also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separately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reported)</w:t>
      </w:r>
    </w:p>
    <w:p w14:paraId="09CE6CBC" w14:textId="77777777" w:rsidR="00A676DD" w:rsidRPr="00AF0D22" w:rsidRDefault="00A676DD" w:rsidP="00EB7A51">
      <w:pPr>
        <w:pStyle w:val="H3"/>
        <w:numPr>
          <w:ilvl w:val="2"/>
          <w:numId w:val="42"/>
        </w:numPr>
        <w:ind w:left="1418"/>
        <w:rPr>
          <w:rFonts w:cs="Times New Roman"/>
        </w:rPr>
      </w:pPr>
      <w:r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rented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out</w:t>
      </w:r>
    </w:p>
    <w:p w14:paraId="09CE6CBD" w14:textId="77777777" w:rsidR="00A676DD" w:rsidRPr="00AF0D22" w:rsidRDefault="00A676DD" w:rsidP="00EB7A51">
      <w:pPr>
        <w:pStyle w:val="H3"/>
        <w:numPr>
          <w:ilvl w:val="2"/>
          <w:numId w:val="42"/>
        </w:numPr>
        <w:ind w:left="1418"/>
        <w:rPr>
          <w:rFonts w:cs="Times New Roman"/>
        </w:rPr>
      </w:pPr>
      <w:r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hold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some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customer</w:t>
      </w:r>
    </w:p>
    <w:p w14:paraId="09CE6CBE" w14:textId="77777777" w:rsidR="00A676DD" w:rsidRPr="00AF0D22" w:rsidRDefault="00A676DD" w:rsidP="00EB7A51">
      <w:pPr>
        <w:pStyle w:val="H3"/>
        <w:numPr>
          <w:ilvl w:val="2"/>
          <w:numId w:val="42"/>
        </w:numPr>
        <w:ind w:left="1418"/>
        <w:rPr>
          <w:rFonts w:cs="Times New Roman"/>
        </w:rPr>
      </w:pPr>
      <w:r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stock</w:t>
      </w:r>
      <w:r w:rsidR="00E367D1" w:rsidRPr="00AF0D22">
        <w:rPr>
          <w:rFonts w:cs="Times New Roman"/>
        </w:rPr>
        <w:t xml:space="preserve"> </w:t>
      </w:r>
    </w:p>
    <w:p w14:paraId="09CE6CBF" w14:textId="77777777" w:rsidR="00A676DD" w:rsidRPr="00AF0D22" w:rsidRDefault="00A676DD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  <w:t>Number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reservations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pending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purpose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this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report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help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management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decide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whether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buy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given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sell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some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interest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renting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declines.</w:t>
      </w:r>
    </w:p>
    <w:p w14:paraId="09CE6CC0" w14:textId="77777777" w:rsidR="00A676DD" w:rsidRPr="00AF0D22" w:rsidRDefault="00A676DD" w:rsidP="00EB7A51">
      <w:pPr>
        <w:pStyle w:val="H2"/>
        <w:rPr>
          <w:rFonts w:cs="Times New Roman"/>
        </w:rPr>
      </w:pPr>
      <w:r w:rsidRPr="00AF0D22">
        <w:rPr>
          <w:rFonts w:cs="Times New Roman"/>
        </w:rPr>
        <w:tab/>
        <w:t>Miscellaneous.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These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changes,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once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made,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apply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subsequent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rentals,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but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not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ones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that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are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outstanding.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(M)</w:t>
      </w:r>
    </w:p>
    <w:p w14:paraId="09CE6CC1" w14:textId="77777777" w:rsidR="00A676DD" w:rsidRPr="00AF0D22" w:rsidRDefault="00A676DD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  <w:t>Set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rental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rate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particular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class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(movie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video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game.)</w:t>
      </w:r>
    </w:p>
    <w:p w14:paraId="09CE6CC2" w14:textId="77777777" w:rsidR="00A676DD" w:rsidRPr="00AF0D22" w:rsidRDefault="00A676DD" w:rsidP="00EB7A51">
      <w:pPr>
        <w:pStyle w:val="H3"/>
        <w:rPr>
          <w:rFonts w:cs="Times New Roman"/>
        </w:rPr>
      </w:pPr>
      <w:r w:rsidRPr="00AF0D22">
        <w:rPr>
          <w:rFonts w:cs="Times New Roman"/>
        </w:rPr>
        <w:tab/>
        <w:t>Set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rental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period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particular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class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(movie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video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game)</w:t>
      </w:r>
    </w:p>
    <w:p w14:paraId="09CE6CC3" w14:textId="77777777" w:rsidR="00A676DD" w:rsidRPr="00AF0D22" w:rsidRDefault="00A676DD" w:rsidP="00EB7A51">
      <w:pPr>
        <w:pStyle w:val="H2"/>
        <w:rPr>
          <w:rFonts w:cs="Times New Roman"/>
        </w:rPr>
      </w:pPr>
      <w:r w:rsidRPr="00AF0D22">
        <w:rPr>
          <w:rFonts w:cs="Times New Roman"/>
        </w:rPr>
        <w:tab/>
        <w:t>Manually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save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all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any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time.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(This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addition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automatic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save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occurs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shutdown)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(C)</w:t>
      </w:r>
    </w:p>
    <w:p w14:paraId="09CE6CC4" w14:textId="77777777" w:rsidR="00A676DD" w:rsidRPr="00AF0D22" w:rsidRDefault="00A676DD" w:rsidP="00EB7A51">
      <w:pPr>
        <w:pStyle w:val="H3"/>
        <w:numPr>
          <w:ilvl w:val="0"/>
          <w:numId w:val="0"/>
        </w:numPr>
        <w:ind w:left="567"/>
        <w:rPr>
          <w:rFonts w:cs="Times New Roman"/>
        </w:rPr>
      </w:pPr>
      <w:r w:rsidRPr="00AF0D22">
        <w:rPr>
          <w:rFonts w:cs="Times New Roman"/>
        </w:rPr>
        <w:lastRenderedPageBreak/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course,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customers,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inventory,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rentals,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charges,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reservations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will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need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preserved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between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program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runs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through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some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sort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persistence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mechanism.</w:t>
      </w:r>
    </w:p>
    <w:p w14:paraId="09CE6CC5" w14:textId="77777777" w:rsidR="00CF313F" w:rsidRPr="00AF0D22" w:rsidRDefault="00CF313F" w:rsidP="00EB7A51">
      <w:pPr>
        <w:pStyle w:val="H3"/>
        <w:numPr>
          <w:ilvl w:val="0"/>
          <w:numId w:val="0"/>
        </w:numPr>
        <w:ind w:left="567"/>
        <w:rPr>
          <w:rFonts w:cs="Times New Roman"/>
        </w:rPr>
      </w:pPr>
    </w:p>
    <w:p w14:paraId="09CE6CC6" w14:textId="77777777" w:rsidR="00CF313F" w:rsidRPr="00AF0D22" w:rsidRDefault="00CF313F" w:rsidP="00EB7A51">
      <w:pPr>
        <w:pStyle w:val="H1"/>
        <w:jc w:val="both"/>
        <w:rPr>
          <w:rFonts w:cs="Times New Roman"/>
        </w:rPr>
      </w:pPr>
      <w:bookmarkStart w:id="1" w:name="_Toc434053798"/>
      <w:r w:rsidRPr="00AF0D22">
        <w:rPr>
          <w:rFonts w:cs="Times New Roman"/>
          <w:noProof/>
          <w:w w:val="95"/>
        </w:rPr>
        <w:t>INCREMENTAL</w:t>
      </w:r>
      <w:r w:rsidR="00E367D1" w:rsidRPr="00AF0D22">
        <w:rPr>
          <w:rFonts w:cs="Times New Roman"/>
          <w:noProof/>
        </w:rPr>
        <w:t xml:space="preserve"> </w:t>
      </w:r>
      <w:r w:rsidRPr="00AF0D22">
        <w:rPr>
          <w:rFonts w:cs="Times New Roman"/>
          <w:noProof/>
          <w:w w:val="95"/>
        </w:rPr>
        <w:t>DEVELOPMENT</w:t>
      </w:r>
      <w:bookmarkEnd w:id="1"/>
    </w:p>
    <w:p w14:paraId="09CE6CC7" w14:textId="77777777" w:rsidR="00E367D1" w:rsidRPr="00AF0D22" w:rsidRDefault="00E367D1" w:rsidP="00EB7A51">
      <w:pPr>
        <w:jc w:val="both"/>
        <w:rPr>
          <w:rFonts w:cs="Times New Roman"/>
        </w:rPr>
      </w:pPr>
      <w:r w:rsidRPr="00AF0D22">
        <w:rPr>
          <w:rFonts w:cs="Times New Roman"/>
          <w:noProof/>
        </w:rPr>
        <w:t>Because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developing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whole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system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as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described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above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could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daunting,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project r</w:t>
      </w:r>
      <w:r w:rsidRPr="00AF0D22">
        <w:rPr>
          <w:rFonts w:cs="Times New Roman"/>
          <w:noProof/>
        </w:rPr>
        <w:t>equirements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have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been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divided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  <w:spacing w:val="-1"/>
        </w:rPr>
        <w:t>into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several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  <w:spacing w:val="-1"/>
        </w:rPr>
        <w:t>iterations:</w:t>
      </w:r>
    </w:p>
    <w:p w14:paraId="09CE6CC8" w14:textId="77777777" w:rsidR="00E367D1" w:rsidRPr="00AF0D22" w:rsidRDefault="00E367D1" w:rsidP="00EB7A51">
      <w:pPr>
        <w:pStyle w:val="H2"/>
        <w:rPr>
          <w:rFonts w:cs="Times New Roman"/>
        </w:rPr>
      </w:pPr>
      <w:r w:rsidRPr="00AF0D22">
        <w:rPr>
          <w:rFonts w:cs="Times New Roman"/>
          <w:noProof/>
        </w:rPr>
        <w:tab/>
      </w:r>
      <w:r w:rsidRPr="00AF0D22">
        <w:rPr>
          <w:rFonts w:cs="Times New Roman"/>
          <w:noProof/>
          <w:spacing w:val="-1"/>
        </w:rPr>
        <w:t>Iteration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#1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-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requirement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1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(all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parts);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ability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save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and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re-load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data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between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program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 xml:space="preserve">runs </w:t>
      </w:r>
      <w:r w:rsidRPr="00AF0D22">
        <w:rPr>
          <w:rFonts w:cs="Times New Roman"/>
          <w:noProof/>
        </w:rPr>
        <w:t>(automatic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at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</w:rPr>
        <w:t>program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startup/shutdown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plus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manual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via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</w:rPr>
        <w:t>“Save”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</w:rPr>
        <w:t>menu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option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</w:rPr>
        <w:t>–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</w:rPr>
        <w:t xml:space="preserve">requirement 10.)  </w:t>
      </w:r>
      <w:r w:rsidRPr="00AF0D22">
        <w:rPr>
          <w:rFonts w:cs="Times New Roman"/>
          <w:noProof/>
          <w:spacing w:val="-1"/>
        </w:rPr>
        <w:t>(Assume,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iteration,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that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item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being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returned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time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-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checking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late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items comes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later)</w:t>
      </w:r>
    </w:p>
    <w:p w14:paraId="09CE6CC9" w14:textId="77777777" w:rsidR="00E367D1" w:rsidRPr="00AF0D22" w:rsidRDefault="00E367D1" w:rsidP="00EB7A51">
      <w:pPr>
        <w:pStyle w:val="H2"/>
        <w:rPr>
          <w:rFonts w:cs="Times New Roman"/>
        </w:rPr>
      </w:pPr>
      <w:r w:rsidRPr="00AF0D22">
        <w:rPr>
          <w:rFonts w:cs="Times New Roman"/>
          <w:noProof/>
          <w:spacing w:val="-1"/>
        </w:rPr>
        <w:tab/>
        <w:t>Iteration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#2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-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2a,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3a,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4a,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7a-c,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8a-b.</w:t>
      </w:r>
    </w:p>
    <w:p w14:paraId="09CE6CCA" w14:textId="77777777" w:rsidR="00E367D1" w:rsidRPr="00AF0D22" w:rsidRDefault="00E367D1" w:rsidP="00EB7A51">
      <w:pPr>
        <w:pStyle w:val="H2"/>
        <w:rPr>
          <w:rFonts w:cs="Times New Roman"/>
        </w:rPr>
      </w:pPr>
      <w:r w:rsidRPr="00AF0D22">
        <w:rPr>
          <w:rFonts w:cs="Times New Roman"/>
          <w:noProof/>
        </w:rPr>
        <w:tab/>
        <w:t>Iteration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#3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-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Surprise!</w:t>
      </w:r>
      <w:r w:rsidRPr="00AF0D22">
        <w:rPr>
          <w:rFonts w:cs="Times New Roman"/>
          <w:noProof/>
          <w:spacing w:val="-2"/>
        </w:rPr>
        <w:t xml:space="preserve">  </w:t>
      </w:r>
      <w:r w:rsidRPr="00AF0D22">
        <w:rPr>
          <w:rFonts w:cs="Times New Roman"/>
          <w:noProof/>
          <w:spacing w:val="-1"/>
        </w:rPr>
        <w:t>You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design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and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implement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some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subset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 xml:space="preserve">remaining </w:t>
      </w:r>
      <w:r w:rsidRPr="00AF0D22">
        <w:rPr>
          <w:rFonts w:cs="Times New Roman"/>
          <w:noProof/>
        </w:rPr>
        <w:t>requirements,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and/or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new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or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changed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requirements,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specified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later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in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semester.</w:t>
      </w:r>
      <w:r w:rsidRPr="00AF0D22">
        <w:rPr>
          <w:rFonts w:cs="Times New Roman"/>
          <w:noProof/>
          <w:spacing w:val="-4"/>
        </w:rPr>
        <w:t xml:space="preserve">  </w:t>
      </w:r>
      <w:r w:rsidRPr="00AF0D22">
        <w:rPr>
          <w:rFonts w:cs="Times New Roman"/>
          <w:noProof/>
        </w:rPr>
        <w:t>Youwill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assigned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work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with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software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produced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8"/>
        </w:rPr>
        <w:t>by</w:t>
      </w:r>
      <w:r w:rsidRPr="00AF0D22">
        <w:rPr>
          <w:rFonts w:cs="Times New Roman"/>
          <w:noProof/>
          <w:spacing w:val="-16"/>
          <w:u w:val="single"/>
        </w:rPr>
        <w:t xml:space="preserve"> </w:t>
      </w:r>
      <w:r w:rsidRPr="00AF0D22">
        <w:rPr>
          <w:rFonts w:cs="Times New Roman"/>
          <w:noProof/>
          <w:u w:val="single"/>
        </w:rPr>
        <w:t>some other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team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iteration,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and will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turn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in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both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modified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system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and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brief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written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discussion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how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other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 xml:space="preserve">team’s </w:t>
      </w:r>
      <w:r w:rsidRPr="00AF0D22">
        <w:rPr>
          <w:rFonts w:cs="Times New Roman"/>
          <w:noProof/>
          <w:spacing w:val="-2"/>
        </w:rPr>
        <w:t>system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design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did/did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not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facilitate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making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required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changes.</w:t>
      </w:r>
    </w:p>
    <w:p w14:paraId="09CE6CCB" w14:textId="77777777" w:rsidR="005F58B9" w:rsidRPr="00AF0D22" w:rsidRDefault="000C116C" w:rsidP="00EB7A51">
      <w:pPr>
        <w:jc w:val="both"/>
        <w:rPr>
          <w:rFonts w:cs="Times New Roman"/>
        </w:rPr>
      </w:pPr>
      <w:r w:rsidRPr="00AF0D22">
        <w:rPr>
          <w:rFonts w:cs="Times New Roman"/>
          <w:noProof/>
          <w:spacing w:val="-1"/>
        </w:rPr>
        <w:t>Note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that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set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iteration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1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quite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bit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smaller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than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that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iteration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2.</w:t>
      </w:r>
      <w:r w:rsidRPr="00AF0D22">
        <w:rPr>
          <w:rFonts w:cs="Times New Roman"/>
          <w:noProof/>
          <w:spacing w:val="-3"/>
        </w:rPr>
        <w:t xml:space="preserve">  </w:t>
      </w:r>
      <w:r w:rsidRPr="00AF0D22">
        <w:rPr>
          <w:rFonts w:cs="Times New Roman"/>
          <w:noProof/>
          <w:spacing w:val="-1"/>
        </w:rPr>
        <w:t xml:space="preserve">The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iteration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are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central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entire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system.</w:t>
      </w:r>
      <w:r w:rsidRPr="00AF0D22">
        <w:rPr>
          <w:rFonts w:cs="Times New Roman"/>
          <w:noProof/>
          <w:spacing w:val="-3"/>
        </w:rPr>
        <w:t xml:space="preserve">  </w:t>
      </w:r>
      <w:r w:rsidRPr="00AF0D22">
        <w:rPr>
          <w:rFonts w:cs="Times New Roman"/>
          <w:noProof/>
        </w:rPr>
        <w:t>Spend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time needed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get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overall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architecture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/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design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right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;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8"/>
        </w:rPr>
        <w:t>pay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off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subsequent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 xml:space="preserve">iterations! </w:t>
      </w:r>
      <w:r w:rsidRPr="00AF0D22">
        <w:rPr>
          <w:rFonts w:cs="Times New Roman"/>
          <w:noProof/>
          <w:spacing w:val="-1"/>
        </w:rPr>
        <w:t>Note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that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quite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number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not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actually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implemented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during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course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 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semester.</w:t>
      </w:r>
      <w:r w:rsidRPr="00AF0D22">
        <w:rPr>
          <w:rFonts w:cs="Times New Roman"/>
          <w:noProof/>
          <w:spacing w:val="-3"/>
        </w:rPr>
        <w:t xml:space="preserve">  </w:t>
      </w:r>
      <w:r w:rsidRPr="00AF0D22">
        <w:rPr>
          <w:rFonts w:cs="Times New Roman"/>
          <w:noProof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goal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project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give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you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experience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developing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software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-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not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 xml:space="preserve">provide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salable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system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fund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trip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Bermuda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during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 xml:space="preserve">break!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simplify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your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life,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the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professor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furnish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you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with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code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partially-complete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GUI.</w:t>
      </w:r>
      <w:r w:rsidRPr="00AF0D22">
        <w:rPr>
          <w:rFonts w:cs="Times New Roman"/>
          <w:noProof/>
          <w:spacing w:val="-2"/>
        </w:rPr>
        <w:t xml:space="preserve">  </w:t>
      </w:r>
      <w:r w:rsidRPr="00AF0D22">
        <w:rPr>
          <w:rFonts w:cs="Times New Roman"/>
          <w:noProof/>
        </w:rPr>
        <w:t>The code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you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given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cover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most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Iteration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1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project;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but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you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will have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implement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additional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portions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and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subsequent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iterations.</w:t>
      </w:r>
      <w:r w:rsidRPr="00AF0D22">
        <w:rPr>
          <w:rFonts w:cs="Times New Roman"/>
          <w:noProof/>
          <w:spacing w:val="-2"/>
        </w:rPr>
        <w:t xml:space="preserve">  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professor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also furnish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class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that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make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managing</w:t>
      </w:r>
      <w:r w:rsidRPr="00AF0D22">
        <w:rPr>
          <w:rFonts w:cs="Times New Roman"/>
          <w:noProof/>
          <w:spacing w:val="-3"/>
        </w:rPr>
        <w:t xml:space="preserve">  </w:t>
      </w:r>
      <w:r w:rsidRPr="00AF0D22">
        <w:rPr>
          <w:rFonts w:cs="Times New Roman"/>
          <w:noProof/>
        </w:rPr>
        <w:t>date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information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much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easier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plus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facility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 xml:space="preserve">diddling </w:t>
      </w:r>
      <w:r w:rsidRPr="00AF0D22">
        <w:rPr>
          <w:rFonts w:cs="Times New Roman"/>
          <w:noProof/>
          <w:spacing w:val="-1"/>
        </w:rPr>
        <w:t>with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date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facilitate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testing.</w:t>
      </w:r>
      <w:r w:rsidRPr="00AF0D22">
        <w:rPr>
          <w:rFonts w:cs="Times New Roman"/>
          <w:noProof/>
          <w:spacing w:val="-4"/>
        </w:rPr>
        <w:t xml:space="preserve">  </w:t>
      </w:r>
      <w:r w:rsidRPr="00AF0D22">
        <w:rPr>
          <w:rFonts w:cs="Times New Roman"/>
          <w:noProof/>
        </w:rPr>
        <w:t>All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available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you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8"/>
        </w:rPr>
        <w:t>copy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from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 xml:space="preserve">server. </w:t>
      </w:r>
    </w:p>
    <w:p w14:paraId="09CE6CCC" w14:textId="77777777" w:rsidR="00351C41" w:rsidRPr="00AF0D22" w:rsidRDefault="005F58B9" w:rsidP="00EB7A51">
      <w:pPr>
        <w:pStyle w:val="Heading1"/>
        <w:jc w:val="both"/>
        <w:rPr>
          <w:rFonts w:cs="Times New Roman"/>
        </w:rPr>
      </w:pPr>
      <w:bookmarkStart w:id="2" w:name="_Toc434053799"/>
      <w:r w:rsidRPr="00AF0D22">
        <w:rPr>
          <w:rFonts w:cs="Times New Roman"/>
        </w:rPr>
        <w:t>PROJECT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MILESTONES</w:t>
      </w:r>
      <w:bookmarkEnd w:id="2"/>
      <w:r w:rsidR="00E367D1" w:rsidRPr="00AF0D22">
        <w:rPr>
          <w:rFonts w:cs="Times New Roman"/>
        </w:rPr>
        <w:t xml:space="preserve"> </w:t>
      </w:r>
    </w:p>
    <w:p w14:paraId="09CE6CCD" w14:textId="77777777" w:rsidR="00280608" w:rsidRPr="00AF0D22" w:rsidRDefault="00280608" w:rsidP="00EB7A51">
      <w:pPr>
        <w:spacing w:after="0" w:line="360" w:lineRule="exact"/>
        <w:ind w:right="54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Each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will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consist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series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milestones,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requiring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turn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portions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work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 xml:space="preserve">for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  <w:spacing w:val="-1"/>
        </w:rPr>
        <w:t>Each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has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two-part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number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-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e.g.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1-2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second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 for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first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each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case,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unless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otherwise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lastRenderedPageBreak/>
        <w:t>noted,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pertains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only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 xml:space="preserve">the  </w:t>
      </w:r>
      <w:r w:rsidRPr="00AF0D22">
        <w:rPr>
          <w:rFonts w:cs="Times New Roman"/>
          <w:noProof/>
          <w:color w:val="000000"/>
        </w:rPr>
        <w:t>requirements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-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but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some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include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pertain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 xml:space="preserve">whole </w:t>
      </w:r>
      <w:r w:rsidRPr="00AF0D22">
        <w:rPr>
          <w:rFonts w:cs="Times New Roman"/>
          <w:noProof/>
          <w:color w:val="000000"/>
          <w:spacing w:val="-2"/>
        </w:rPr>
        <w:t>system,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just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one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part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of.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</w:rPr>
        <w:t>(Be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careful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which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which).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artifacts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 xml:space="preserve">to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turned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each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are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follows:</w:t>
      </w:r>
    </w:p>
    <w:p w14:paraId="09CE6CCE" w14:textId="77777777" w:rsidR="00280608" w:rsidRPr="00AF0D22" w:rsidRDefault="00280608" w:rsidP="00EB7A51">
      <w:pPr>
        <w:jc w:val="both"/>
        <w:rPr>
          <w:rFonts w:cs="Times New Roman"/>
        </w:rPr>
      </w:pPr>
    </w:p>
    <w:p w14:paraId="09CE6CCF" w14:textId="77777777" w:rsidR="00CF313F" w:rsidRPr="00AF0D22" w:rsidRDefault="00CF313F" w:rsidP="00EB7A51">
      <w:pPr>
        <w:spacing w:after="0" w:line="36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1-1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0C116C" w:rsidRPr="00AF0D22">
        <w:rPr>
          <w:rFonts w:cs="Times New Roman"/>
          <w:noProof/>
          <w:color w:val="000000"/>
        </w:rPr>
        <w:t xml:space="preserve"> </w:t>
      </w:r>
      <w:r w:rsidR="00E367D1" w:rsidRPr="00AF0D22">
        <w:rPr>
          <w:rFonts w:cs="Times New Roman"/>
          <w:noProof/>
          <w:color w:val="000000"/>
        </w:rPr>
        <w:t xml:space="preserve">   </w:t>
      </w:r>
      <w:r w:rsidR="000C116C" w:rsidRPr="00AF0D22">
        <w:rPr>
          <w:rFonts w:cs="Times New Roman"/>
          <w:noProof/>
          <w:color w:val="000000"/>
        </w:rPr>
        <w:tab/>
      </w:r>
      <w:r w:rsidR="000C116C"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</w:rPr>
        <w:t>Use-case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covering</w:t>
      </w:r>
      <w:r w:rsidR="00E367D1" w:rsidRPr="00AF0D22">
        <w:rPr>
          <w:rFonts w:cs="Times New Roman"/>
          <w:noProof/>
          <w:color w:val="000000"/>
          <w:spacing w:val="-13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all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(not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just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1)</w:t>
      </w:r>
    </w:p>
    <w:p w14:paraId="09CE6CD0" w14:textId="77777777" w:rsidR="00CF313F" w:rsidRPr="00AF0D22" w:rsidRDefault="000C116C" w:rsidP="00EB7A51">
      <w:pPr>
        <w:spacing w:after="0" w:line="260" w:lineRule="exact"/>
        <w:ind w:firstLine="72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Flow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events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each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3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="00CF313F" w:rsidRPr="00AF0D22">
        <w:rPr>
          <w:rFonts w:cs="Times New Roman"/>
          <w:noProof/>
          <w:color w:val="000000"/>
        </w:rPr>
        <w:t>iteration.</w:t>
      </w:r>
    </w:p>
    <w:p w14:paraId="09CE6CD1" w14:textId="77777777" w:rsidR="00CF313F" w:rsidRPr="00AF0D22" w:rsidRDefault="000C116C" w:rsidP="00EB7A51">
      <w:pPr>
        <w:spacing w:after="0" w:line="260" w:lineRule="exact"/>
        <w:ind w:firstLine="72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cases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3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iteration.</w:t>
      </w:r>
    </w:p>
    <w:p w14:paraId="09CE6CD2" w14:textId="77777777" w:rsidR="00CF313F" w:rsidRPr="00AF0D22" w:rsidRDefault="00CF313F" w:rsidP="00EB7A51">
      <w:pPr>
        <w:spacing w:after="0" w:line="38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1-2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0C116C" w:rsidRPr="00AF0D22">
        <w:rPr>
          <w:rFonts w:cs="Times New Roman"/>
          <w:noProof/>
          <w:color w:val="000000"/>
        </w:rPr>
        <w:t xml:space="preserve"> </w:t>
      </w:r>
      <w:r w:rsidR="000C116C" w:rsidRPr="00AF0D22">
        <w:rPr>
          <w:rFonts w:cs="Times New Roman"/>
          <w:noProof/>
          <w:color w:val="000000"/>
        </w:rPr>
        <w:tab/>
      </w:r>
      <w:r w:rsidR="000C116C"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</w:rPr>
        <w:t>Class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showing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10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2"/>
          <w:u w:val="single"/>
        </w:rPr>
        <w:t>entity</w:t>
      </w:r>
      <w:r w:rsidR="00E367D1"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objects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needed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7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all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(not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just</w:t>
      </w:r>
    </w:p>
    <w:p w14:paraId="09CE6CD3" w14:textId="77777777" w:rsidR="00CF313F" w:rsidRPr="00AF0D22" w:rsidRDefault="00CF313F" w:rsidP="00EB7A51">
      <w:pPr>
        <w:spacing w:after="0" w:line="260" w:lineRule="exact"/>
        <w:ind w:firstLine="88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iteration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1)</w:t>
      </w:r>
      <w:r w:rsidR="00E367D1" w:rsidRPr="00AF0D22">
        <w:rPr>
          <w:rFonts w:cs="Times New Roman"/>
          <w:noProof/>
          <w:color w:val="000000"/>
          <w:spacing w:val="-3"/>
        </w:rPr>
        <w:t xml:space="preserve">   </w:t>
      </w:r>
      <w:r w:rsidRPr="00AF0D22">
        <w:rPr>
          <w:rFonts w:cs="Times New Roman"/>
          <w:noProof/>
          <w:color w:val="000000"/>
          <w:spacing w:val="-1"/>
        </w:rPr>
        <w:t>Note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class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responsible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case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will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likely</w:t>
      </w:r>
      <w:r w:rsidR="00E367D1" w:rsidRPr="00AF0D22">
        <w:rPr>
          <w:rFonts w:cs="Times New Roman"/>
          <w:noProof/>
          <w:color w:val="000000"/>
          <w:spacing w:val="-18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2"/>
          <w:u w:val="single"/>
        </w:rPr>
        <w:t>not</w:t>
      </w:r>
      <w:r w:rsidR="00E367D1"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entity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class,</w:t>
      </w:r>
    </w:p>
    <w:p w14:paraId="09CE6CD4" w14:textId="77777777" w:rsidR="00CF313F" w:rsidRPr="00AF0D22" w:rsidRDefault="00CF313F" w:rsidP="00EB7A51">
      <w:pPr>
        <w:spacing w:after="0" w:line="260" w:lineRule="exact"/>
        <w:ind w:firstLine="88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and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therefore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does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need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appear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diagram!</w:t>
      </w:r>
    </w:p>
    <w:p w14:paraId="09CE6CD5" w14:textId="77777777" w:rsidR="00CF313F" w:rsidRPr="00AF0D22" w:rsidRDefault="000C116C" w:rsidP="00EB7A51">
      <w:pPr>
        <w:spacing w:after="0" w:line="240" w:lineRule="exact"/>
        <w:ind w:firstLine="72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CF313F" w:rsidRPr="00AF0D22">
        <w:rPr>
          <w:rFonts w:cs="Times New Roman"/>
          <w:noProof/>
          <w:color w:val="000000"/>
        </w:rPr>
        <w:t>CRC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cards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classes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involved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cases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done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7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="00CF313F" w:rsidRPr="00AF0D22">
        <w:rPr>
          <w:rFonts w:cs="Times New Roman"/>
          <w:noProof/>
          <w:color w:val="000000"/>
        </w:rPr>
        <w:t>iteration.</w:t>
      </w:r>
      <w:r w:rsidR="00E367D1" w:rsidRPr="00AF0D22">
        <w:rPr>
          <w:rFonts w:cs="Times New Roman"/>
          <w:noProof/>
          <w:color w:val="000000"/>
          <w:spacing w:val="-2"/>
        </w:rPr>
        <w:t xml:space="preserve">  </w:t>
      </w:r>
      <w:r w:rsidR="00CF313F" w:rsidRPr="00AF0D22">
        <w:rPr>
          <w:rFonts w:cs="Times New Roman"/>
          <w:noProof/>
          <w:color w:val="000000"/>
          <w:spacing w:val="-1"/>
        </w:rPr>
        <w:t>(This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will</w:t>
      </w:r>
    </w:p>
    <w:p w14:paraId="09CE6CD6" w14:textId="77777777" w:rsidR="00CF313F" w:rsidRPr="00AF0D22" w:rsidRDefault="00CF313F" w:rsidP="00EB7A51">
      <w:pPr>
        <w:spacing w:after="0" w:line="260" w:lineRule="exact"/>
        <w:ind w:firstLine="88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likely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involve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some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classes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did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appear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entity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classes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class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diagram)</w:t>
      </w:r>
    </w:p>
    <w:p w14:paraId="09CE6CD7" w14:textId="77777777" w:rsidR="00CF313F" w:rsidRPr="00AF0D22" w:rsidRDefault="00CF313F" w:rsidP="00EB7A51">
      <w:pPr>
        <w:spacing w:after="0" w:line="36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1-3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0C116C" w:rsidRPr="00AF0D22">
        <w:rPr>
          <w:rFonts w:cs="Times New Roman"/>
          <w:noProof/>
          <w:color w:val="000000"/>
        </w:rPr>
        <w:tab/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Sequence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cases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did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1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</w:p>
    <w:p w14:paraId="09CE6CD8" w14:textId="77777777" w:rsidR="00CF313F" w:rsidRPr="00AF0D22" w:rsidRDefault="000C116C" w:rsidP="00EB7A51">
      <w:pPr>
        <w:spacing w:after="0" w:line="260" w:lineRule="exact"/>
        <w:ind w:firstLine="72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- 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CF313F" w:rsidRPr="00AF0D22">
        <w:rPr>
          <w:rFonts w:cs="Times New Roman"/>
          <w:noProof/>
          <w:color w:val="000000"/>
        </w:rPr>
        <w:t>Overall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design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GUI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(expressed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as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a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state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diagram)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covering</w:t>
      </w:r>
      <w:r w:rsidR="00E367D1" w:rsidRPr="00AF0D22">
        <w:rPr>
          <w:rFonts w:cs="Times New Roman"/>
          <w:noProof/>
          <w:color w:val="000000"/>
          <w:spacing w:val="-16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all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="00CF313F"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-</w:t>
      </w:r>
    </w:p>
    <w:p w14:paraId="09CE6CD9" w14:textId="77777777" w:rsidR="00CF313F" w:rsidRPr="00AF0D22" w:rsidRDefault="00CF313F" w:rsidP="00EB7A51">
      <w:pPr>
        <w:spacing w:after="0" w:line="260" w:lineRule="exact"/>
        <w:ind w:firstLine="894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(partially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reverse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engineered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from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GUI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furnished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by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professor,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with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additions</w:t>
      </w:r>
    </w:p>
    <w:p w14:paraId="09CE6CDA" w14:textId="77777777" w:rsidR="00CF313F" w:rsidRPr="00AF0D22" w:rsidRDefault="00CF313F" w:rsidP="00EB7A51">
      <w:pPr>
        <w:spacing w:after="0" w:line="240" w:lineRule="exact"/>
        <w:ind w:firstLine="894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remaining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requirements)</w:t>
      </w:r>
    </w:p>
    <w:p w14:paraId="09CE6CDB" w14:textId="77777777" w:rsidR="00CF313F" w:rsidRPr="00AF0D22" w:rsidRDefault="00CF313F" w:rsidP="00EB7A51">
      <w:pPr>
        <w:spacing w:after="0" w:line="36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1-4</w:t>
      </w:r>
      <w:r w:rsidR="000C116C" w:rsidRPr="00AF0D22">
        <w:rPr>
          <w:rFonts w:cs="Times New Roman"/>
          <w:noProof/>
          <w:color w:val="000000"/>
          <w:spacing w:val="-1"/>
        </w:rPr>
        <w:tab/>
        <w:t xml:space="preserve">- </w:t>
      </w:r>
      <w:r w:rsidRPr="00AF0D22">
        <w:rPr>
          <w:rFonts w:cs="Times New Roman"/>
          <w:noProof/>
          <w:color w:val="000000"/>
          <w:spacing w:val="-1"/>
        </w:rPr>
        <w:t>Tested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  <w:r w:rsidR="00E367D1"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  <w:spacing w:val="-1"/>
        </w:rPr>
        <w:t>Note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that,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order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code,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will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necessary</w:t>
      </w:r>
    </w:p>
    <w:p w14:paraId="09CE6CDC" w14:textId="77777777" w:rsidR="00CF313F" w:rsidRPr="00AF0D22" w:rsidRDefault="00CF313F" w:rsidP="00EB7A51">
      <w:pPr>
        <w:spacing w:after="0" w:line="240" w:lineRule="exact"/>
        <w:ind w:firstLine="88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“hardwire”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the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creation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few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customers,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titles,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DVDs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startup.</w:t>
      </w:r>
      <w:r w:rsidR="00E367D1" w:rsidRPr="00AF0D22">
        <w:rPr>
          <w:rFonts w:cs="Times New Roman"/>
          <w:noProof/>
          <w:color w:val="000000"/>
          <w:spacing w:val="-1"/>
        </w:rPr>
        <w:t xml:space="preserve">  </w:t>
      </w:r>
      <w:r w:rsidRPr="00AF0D22">
        <w:rPr>
          <w:rFonts w:cs="Times New Roman"/>
          <w:noProof/>
          <w:color w:val="000000"/>
        </w:rPr>
        <w:t>The</w:t>
      </w:r>
    </w:p>
    <w:p w14:paraId="09CE6CDD" w14:textId="77777777" w:rsidR="00CF313F" w:rsidRPr="00AF0D22" w:rsidRDefault="00CF313F" w:rsidP="00EB7A51">
      <w:pPr>
        <w:spacing w:after="0" w:line="240" w:lineRule="exact"/>
        <w:ind w:firstLine="88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“status”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report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an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item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correctly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reflect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/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return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operations,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</w:p>
    <w:p w14:paraId="09CE6CDE" w14:textId="77777777" w:rsidR="00CF313F" w:rsidRPr="00AF0D22" w:rsidRDefault="00CF313F" w:rsidP="00EB7A51">
      <w:pPr>
        <w:spacing w:after="0" w:line="240" w:lineRule="exact"/>
        <w:ind w:firstLine="88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invalid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operations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handled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correctly.</w:t>
      </w:r>
      <w:r w:rsidR="00E367D1" w:rsidRPr="00AF0D22">
        <w:rPr>
          <w:rFonts w:cs="Times New Roman"/>
          <w:noProof/>
          <w:color w:val="000000"/>
          <w:spacing w:val="-2"/>
        </w:rPr>
        <w:t xml:space="preserve">  </w:t>
      </w:r>
      <w:r w:rsidRPr="00AF0D22">
        <w:rPr>
          <w:rFonts w:cs="Times New Roman"/>
          <w:noProof/>
          <w:color w:val="000000"/>
        </w:rPr>
        <w:t>Information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="00E367D1" w:rsidRPr="00AF0D22">
        <w:rPr>
          <w:rFonts w:cs="Times New Roman"/>
          <w:noProof/>
          <w:color w:val="000000"/>
          <w:spacing w:val="-2"/>
        </w:rPr>
        <w:t xml:space="preserve"> 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saved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correctly</w:t>
      </w:r>
    </w:p>
    <w:p w14:paraId="09CE6CDF" w14:textId="77777777" w:rsidR="00CF313F" w:rsidRPr="00AF0D22" w:rsidRDefault="00CF313F" w:rsidP="00EB7A51">
      <w:pPr>
        <w:spacing w:after="0" w:line="240" w:lineRule="exact"/>
        <w:ind w:firstLine="88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on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disk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between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runs.</w:t>
      </w:r>
      <w:r w:rsidR="00E367D1" w:rsidRPr="00AF0D22">
        <w:rPr>
          <w:rFonts w:cs="Times New Roman"/>
          <w:noProof/>
          <w:color w:val="000000"/>
          <w:spacing w:val="-2"/>
        </w:rPr>
        <w:t xml:space="preserve">  </w:t>
      </w:r>
      <w:r w:rsidRPr="00AF0D22">
        <w:rPr>
          <w:rFonts w:cs="Times New Roman"/>
          <w:noProof/>
          <w:color w:val="000000"/>
        </w:rPr>
        <w:t>[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Drop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complete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project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drop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box.</w:t>
      </w:r>
      <w:r w:rsidR="00E367D1" w:rsidRPr="00AF0D22">
        <w:rPr>
          <w:rFonts w:cs="Times New Roman"/>
          <w:noProof/>
          <w:color w:val="000000"/>
          <w:spacing w:val="-2"/>
        </w:rPr>
        <w:t xml:space="preserve">  </w:t>
      </w:r>
      <w:r w:rsidRPr="00AF0D22">
        <w:rPr>
          <w:rFonts w:cs="Times New Roman"/>
          <w:noProof/>
          <w:color w:val="000000"/>
          <w:spacing w:val="-1"/>
        </w:rPr>
        <w:t>Turn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printed</w:t>
      </w:r>
    </w:p>
    <w:p w14:paraId="09CE6CE0" w14:textId="77777777" w:rsidR="00CF313F" w:rsidRPr="00AF0D22" w:rsidRDefault="00CF313F" w:rsidP="00EB7A51">
      <w:pPr>
        <w:spacing w:after="0" w:line="240" w:lineRule="exact"/>
        <w:ind w:firstLine="88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classes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(or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portions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classes)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that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wrote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changed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significantly.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]</w:t>
      </w:r>
    </w:p>
    <w:p w14:paraId="09CE6CE1" w14:textId="77777777" w:rsidR="00CF313F" w:rsidRPr="00AF0D22" w:rsidRDefault="00CF313F" w:rsidP="00EB7A51">
      <w:pPr>
        <w:spacing w:after="0" w:line="36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2-1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32111F" w:rsidRPr="00AF0D22">
        <w:rPr>
          <w:rFonts w:cs="Times New Roman"/>
          <w:noProof/>
          <w:color w:val="000000"/>
          <w:spacing w:val="-1"/>
        </w:rPr>
        <w:tab/>
        <w:t xml:space="preserve">- </w:t>
      </w:r>
      <w:r w:rsidRPr="00AF0D22">
        <w:rPr>
          <w:rFonts w:cs="Times New Roman"/>
          <w:noProof/>
          <w:color w:val="000000"/>
          <w:spacing w:val="-1"/>
        </w:rPr>
        <w:t>Flows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events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each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case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9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</w:p>
    <w:p w14:paraId="09CE6CE2" w14:textId="77777777" w:rsidR="00CF313F" w:rsidRPr="00AF0D22" w:rsidRDefault="0032111F" w:rsidP="00EB7A51">
      <w:pPr>
        <w:spacing w:after="0" w:line="260" w:lineRule="exact"/>
        <w:ind w:firstLine="72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cases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3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iteration.</w:t>
      </w:r>
    </w:p>
    <w:p w14:paraId="09CE6CE3" w14:textId="77777777" w:rsidR="00CF313F" w:rsidRPr="00AF0D22" w:rsidRDefault="0032111F" w:rsidP="00EB7A51">
      <w:pPr>
        <w:spacing w:after="0" w:line="260" w:lineRule="exact"/>
        <w:ind w:firstLine="72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Sequence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diagrams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cases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did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0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iteration.</w:t>
      </w:r>
    </w:p>
    <w:p w14:paraId="09CE6CE4" w14:textId="77777777" w:rsidR="00CF313F" w:rsidRPr="00AF0D22" w:rsidRDefault="00CF313F" w:rsidP="00EB7A51">
      <w:pPr>
        <w:spacing w:after="0" w:line="26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2-2</w:t>
      </w:r>
      <w:r w:rsidR="0032111F" w:rsidRPr="00AF0D22">
        <w:rPr>
          <w:rFonts w:cs="Times New Roman"/>
          <w:noProof/>
          <w:color w:val="000000"/>
          <w:spacing w:val="-1"/>
        </w:rPr>
        <w:tab/>
        <w:t xml:space="preserve">- </w:t>
      </w:r>
      <w:r w:rsidRPr="00AF0D22">
        <w:rPr>
          <w:rFonts w:cs="Times New Roman"/>
          <w:noProof/>
          <w:color w:val="000000"/>
          <w:spacing w:val="-1"/>
        </w:rPr>
        <w:t>Add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wrote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previously.</w:t>
      </w:r>
      <w:r w:rsidR="00E367D1" w:rsidRPr="00AF0D22">
        <w:rPr>
          <w:rFonts w:cs="Times New Roman"/>
          <w:noProof/>
          <w:color w:val="000000"/>
          <w:spacing w:val="-3"/>
        </w:rPr>
        <w:t xml:space="preserve">   </w:t>
      </w:r>
      <w:r w:rsidRPr="00AF0D22">
        <w:rPr>
          <w:rFonts w:cs="Times New Roman"/>
          <w:noProof/>
          <w:color w:val="000000"/>
          <w:spacing w:val="-1"/>
        </w:rPr>
        <w:t>Of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course,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</w:p>
    <w:p w14:paraId="09CE6CE5" w14:textId="77777777" w:rsidR="00CF313F" w:rsidRPr="00AF0D22" w:rsidRDefault="00CF313F" w:rsidP="00EB7A51">
      <w:pPr>
        <w:spacing w:after="0" w:line="240" w:lineRule="exact"/>
        <w:ind w:firstLine="88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wrote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1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work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correctly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with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new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code!</w:t>
      </w:r>
    </w:p>
    <w:p w14:paraId="09CE6CE6" w14:textId="77777777" w:rsidR="00CF313F" w:rsidRPr="00AF0D22" w:rsidRDefault="00CF313F" w:rsidP="00EB7A51">
      <w:pPr>
        <w:spacing w:after="0" w:line="36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2-3</w:t>
      </w:r>
      <w:r w:rsidRPr="00AF0D22">
        <w:rPr>
          <w:rFonts w:cs="Times New Roman"/>
          <w:color w:val="000000"/>
        </w:rPr>
        <w:tab/>
      </w:r>
      <w:r w:rsidR="0032111F"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plan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thoroughly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testing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8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both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1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2.</w:t>
      </w:r>
    </w:p>
    <w:p w14:paraId="09CE6CE7" w14:textId="77777777" w:rsidR="00CF313F" w:rsidRPr="00AF0D22" w:rsidRDefault="0032111F" w:rsidP="00EB7A51">
      <w:pPr>
        <w:spacing w:after="0" w:line="260" w:lineRule="exact"/>
        <w:ind w:firstLine="72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report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based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on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executing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plan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12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u w:val="single"/>
        </w:rPr>
        <w:t>another</w:t>
      </w:r>
      <w:r w:rsidR="00E367D1" w:rsidRPr="00AF0D22">
        <w:rPr>
          <w:rFonts w:cs="Times New Roman"/>
          <w:noProof/>
          <w:color w:val="000000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u w:val="single"/>
        </w:rPr>
        <w:t>team’s</w:t>
      </w:r>
      <w:r w:rsidR="00E367D1" w:rsidRPr="00AF0D22">
        <w:rPr>
          <w:rFonts w:cs="Times New Roman"/>
          <w:noProof/>
          <w:color w:val="000000"/>
          <w:spacing w:val="-5"/>
        </w:rPr>
        <w:t xml:space="preserve"> </w:t>
      </w:r>
      <w:r w:rsidR="00CF313F" w:rsidRPr="00AF0D22">
        <w:rPr>
          <w:rFonts w:cs="Times New Roman"/>
          <w:noProof/>
          <w:color w:val="000000"/>
        </w:rPr>
        <w:t>version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project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(as</w:t>
      </w:r>
    </w:p>
    <w:p w14:paraId="09CE6CE8" w14:textId="77777777" w:rsidR="00CF313F" w:rsidRPr="00AF0D22" w:rsidRDefault="00CF313F" w:rsidP="00EB7A51">
      <w:pPr>
        <w:spacing w:after="0" w:line="260" w:lineRule="exact"/>
        <w:ind w:firstLine="899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lastRenderedPageBreak/>
        <w:t>assigned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by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</w:rPr>
        <w:t>the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</w:rPr>
        <w:t>professor)</w:t>
      </w:r>
    </w:p>
    <w:p w14:paraId="09CE6CE9" w14:textId="77777777" w:rsidR="00CF313F" w:rsidRPr="00AF0D22" w:rsidRDefault="00CF313F" w:rsidP="00EB7A51">
      <w:pPr>
        <w:spacing w:after="0" w:line="240" w:lineRule="exact"/>
        <w:ind w:left="851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(Your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grade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will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based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on</w:t>
      </w:r>
      <w:r w:rsidR="00E367D1" w:rsidRPr="00AF0D22">
        <w:rPr>
          <w:rFonts w:cs="Times New Roman"/>
          <w:noProof/>
          <w:color w:val="000000"/>
          <w:spacing w:val="-16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both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thoroughness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plan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="0032111F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</w:rPr>
        <w:t>testing</w:t>
      </w:r>
      <w:r w:rsidR="00E367D1" w:rsidRPr="00AF0D22">
        <w:rPr>
          <w:rFonts w:cs="Times New Roman"/>
          <w:noProof/>
          <w:color w:val="000000"/>
          <w:spacing w:val="-4"/>
          <w:u w:val="single"/>
        </w:rPr>
        <w:t xml:space="preserve"> </w:t>
      </w:r>
      <w:r w:rsidRPr="00AF0D22">
        <w:rPr>
          <w:rFonts w:cs="Times New Roman"/>
          <w:noProof/>
          <w:color w:val="000000"/>
          <w:u w:val="single"/>
        </w:rPr>
        <w:t>and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correctness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revealed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by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another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team’s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testing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it.)</w:t>
      </w:r>
    </w:p>
    <w:p w14:paraId="09CE6CEA" w14:textId="77777777" w:rsidR="00CF313F" w:rsidRPr="00AF0D22" w:rsidRDefault="00CF313F" w:rsidP="00EB7A51">
      <w:pPr>
        <w:spacing w:after="0" w:line="38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3-1</w:t>
      </w:r>
      <w:r w:rsidRPr="00AF0D22">
        <w:rPr>
          <w:rFonts w:cs="Times New Roman"/>
          <w:color w:val="000000"/>
        </w:rPr>
        <w:tab/>
      </w:r>
      <w:r w:rsidRPr="00AF0D22">
        <w:rPr>
          <w:rFonts w:cs="Times New Roman"/>
          <w:noProof/>
          <w:color w:val="000000"/>
          <w:spacing w:val="-1"/>
        </w:rPr>
        <w:t>(To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announced)</w:t>
      </w:r>
    </w:p>
    <w:p w14:paraId="09CE6CEB" w14:textId="77777777" w:rsidR="00CF313F" w:rsidRPr="00AF0D22" w:rsidRDefault="00CF313F" w:rsidP="00EB7A51">
      <w:pPr>
        <w:spacing w:after="0" w:line="36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3-2</w:t>
      </w:r>
      <w:r w:rsidRPr="00AF0D22">
        <w:rPr>
          <w:rFonts w:cs="Times New Roman"/>
          <w:color w:val="000000"/>
        </w:rPr>
        <w:tab/>
      </w:r>
      <w:r w:rsidR="0032111F"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Add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tested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written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by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team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whose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are</w:t>
      </w:r>
    </w:p>
    <w:p w14:paraId="09CE6CEC" w14:textId="77777777" w:rsidR="00CF313F" w:rsidRPr="00AF0D22" w:rsidRDefault="00CF313F" w:rsidP="00EB7A51">
      <w:pPr>
        <w:spacing w:after="0" w:line="240" w:lineRule="exact"/>
        <w:ind w:firstLine="88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modifying.</w:t>
      </w:r>
      <w:r w:rsidR="00E367D1" w:rsidRPr="00AF0D22">
        <w:rPr>
          <w:rFonts w:cs="Times New Roman"/>
          <w:noProof/>
          <w:color w:val="000000"/>
          <w:spacing w:val="-2"/>
        </w:rPr>
        <w:t xml:space="preserve">   </w:t>
      </w:r>
      <w:r w:rsidRPr="00AF0D22">
        <w:rPr>
          <w:rFonts w:cs="Times New Roman"/>
          <w:noProof/>
          <w:color w:val="000000"/>
          <w:spacing w:val="-1"/>
        </w:rPr>
        <w:t>Of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course,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modified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still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work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correctly!</w:t>
      </w:r>
    </w:p>
    <w:p w14:paraId="09CE6CED" w14:textId="77777777" w:rsidR="00CF313F" w:rsidRPr="00AF0D22" w:rsidRDefault="0032111F" w:rsidP="00EB7A51">
      <w:pPr>
        <w:spacing w:after="0" w:line="240" w:lineRule="exact"/>
        <w:ind w:firstLine="72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report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showing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results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testing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your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modifications.</w:t>
      </w:r>
    </w:p>
    <w:p w14:paraId="09CE6CEE" w14:textId="77777777" w:rsidR="00CF313F" w:rsidRPr="00AF0D22" w:rsidRDefault="007C5FAC" w:rsidP="00EB7A51">
      <w:pPr>
        <w:jc w:val="both"/>
        <w:rPr>
          <w:rFonts w:cs="Times New Roman"/>
          <w:b/>
        </w:rPr>
      </w:pPr>
      <w:r w:rsidRPr="00AF0D22">
        <w:rPr>
          <w:rFonts w:cs="Times New Roman"/>
          <w:b/>
        </w:rPr>
        <w:t>Notes:</w:t>
      </w:r>
    </w:p>
    <w:p w14:paraId="09CE6CEF" w14:textId="77777777" w:rsidR="007C5FAC" w:rsidRPr="00AF0D22" w:rsidRDefault="007C5FAC" w:rsidP="00EB7A51">
      <w:pPr>
        <w:spacing w:after="0" w:line="240" w:lineRule="exact"/>
        <w:jc w:val="both"/>
        <w:rPr>
          <w:rFonts w:cs="Times New Roman"/>
          <w:noProof/>
          <w:color w:val="000000"/>
          <w:spacing w:val="-3"/>
        </w:rPr>
      </w:pPr>
      <w:r w:rsidRPr="00AF0D22">
        <w:rPr>
          <w:rFonts w:cs="Times New Roman"/>
          <w:noProof/>
          <w:color w:val="000000"/>
        </w:rPr>
        <w:t>Work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each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submitted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2"/>
        </w:rPr>
        <w:t xml:space="preserve"> paper </w:t>
      </w:r>
      <w:r w:rsidRPr="00AF0D22">
        <w:rPr>
          <w:rFonts w:cs="Times New Roman"/>
          <w:noProof/>
          <w:color w:val="000000"/>
        </w:rPr>
        <w:t>form</w:t>
      </w:r>
      <w:r w:rsidRPr="00AF0D22">
        <w:rPr>
          <w:rFonts w:cs="Times New Roman"/>
          <w:noProof/>
          <w:color w:val="000000"/>
          <w:spacing w:val="-2"/>
        </w:rPr>
        <w:t xml:space="preserve"> plus </w:t>
      </w:r>
      <w:r w:rsidRPr="00AF0D22">
        <w:rPr>
          <w:rFonts w:cs="Times New Roman"/>
          <w:noProof/>
          <w:color w:val="000000"/>
        </w:rPr>
        <w:t>electronic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form.</w:t>
      </w:r>
      <w:r w:rsidRPr="00AF0D22">
        <w:rPr>
          <w:rFonts w:cs="Times New Roman"/>
          <w:noProof/>
          <w:color w:val="000000"/>
          <w:spacing w:val="-2"/>
        </w:rPr>
        <w:t xml:space="preserve">   </w:t>
      </w:r>
      <w:r w:rsidRPr="00AF0D22">
        <w:rPr>
          <w:rFonts w:cs="Times New Roman"/>
          <w:noProof/>
          <w:color w:val="000000"/>
        </w:rPr>
        <w:t>Documents should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produced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format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can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read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freely-available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reader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(e.g.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pdf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html,) and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produced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appropriate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modeling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drawing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tools,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 xml:space="preserve">extent </w:t>
      </w:r>
      <w:r w:rsidRPr="00AF0D22">
        <w:rPr>
          <w:rFonts w:cs="Times New Roman"/>
          <w:noProof/>
          <w:color w:val="000000"/>
          <w:spacing w:val="-1"/>
        </w:rPr>
        <w:t>possible.</w:t>
      </w:r>
      <w:r w:rsidRPr="00AF0D22">
        <w:rPr>
          <w:rFonts w:cs="Times New Roman"/>
          <w:noProof/>
          <w:color w:val="000000"/>
          <w:spacing w:val="-3"/>
        </w:rPr>
        <w:t xml:space="preserve">   </w:t>
      </w:r>
    </w:p>
    <w:p w14:paraId="09CE6CF0" w14:textId="77777777" w:rsidR="007C5FAC" w:rsidRPr="00AF0D22" w:rsidRDefault="007C5FAC" w:rsidP="00EB7A51">
      <w:pPr>
        <w:spacing w:after="0" w:line="240" w:lineRule="exact"/>
        <w:jc w:val="both"/>
        <w:rPr>
          <w:rFonts w:cs="Times New Roman"/>
          <w:noProof/>
          <w:color w:val="000000"/>
          <w:spacing w:val="-3"/>
        </w:rPr>
      </w:pPr>
    </w:p>
    <w:p w14:paraId="09CE6CF1" w14:textId="77777777" w:rsidR="007C5FAC" w:rsidRPr="00AF0D22" w:rsidRDefault="007C5FAC" w:rsidP="00EB7A51">
      <w:pPr>
        <w:pStyle w:val="H1"/>
        <w:jc w:val="both"/>
        <w:rPr>
          <w:rFonts w:cs="Times New Roman"/>
          <w:noProof/>
          <w:w w:val="95"/>
        </w:rPr>
      </w:pPr>
      <w:r w:rsidRPr="00AF0D22">
        <w:rPr>
          <w:rFonts w:cs="Times New Roman"/>
          <w:noProof/>
          <w:w w:val="95"/>
        </w:rPr>
        <w:t>Implementation Notes</w:t>
      </w:r>
      <w:bookmarkStart w:id="3" w:name="_GoBack"/>
      <w:bookmarkEnd w:id="3"/>
    </w:p>
    <w:p w14:paraId="09CE6CF2" w14:textId="77777777" w:rsidR="006658F9" w:rsidRPr="00AF0D22" w:rsidRDefault="006658F9" w:rsidP="00EB7A51">
      <w:pPr>
        <w:pStyle w:val="H1"/>
        <w:jc w:val="both"/>
        <w:rPr>
          <w:rFonts w:cs="Times New Roman"/>
          <w:noProof/>
          <w:w w:val="95"/>
        </w:rPr>
      </w:pPr>
    </w:p>
    <w:p w14:paraId="09CE6CF3" w14:textId="77777777" w:rsidR="007C5FAC" w:rsidRPr="00AF0D22" w:rsidRDefault="007C5FAC" w:rsidP="00EB7A51">
      <w:pPr>
        <w:spacing w:after="0" w:line="24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1.  </w:t>
      </w:r>
      <w:r w:rsidRPr="00AF0D22">
        <w:rPr>
          <w:rFonts w:cs="Times New Roman"/>
          <w:noProof/>
          <w:color w:val="000000"/>
          <w:spacing w:val="-1"/>
        </w:rPr>
        <w:t>Use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b/>
          <w:noProof/>
          <w:color w:val="000000"/>
        </w:rPr>
        <w:t>serialization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provide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persistence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data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needs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saved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between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program</w:t>
      </w:r>
    </w:p>
    <w:p w14:paraId="09CE6CF4" w14:textId="77777777" w:rsidR="007C5FAC" w:rsidRPr="00AF0D22" w:rsidRDefault="007C5FAC" w:rsidP="00EB7A51">
      <w:pPr>
        <w:spacing w:after="0" w:line="24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runs.</w:t>
      </w:r>
      <w:r w:rsidRPr="00AF0D22">
        <w:rPr>
          <w:rFonts w:cs="Times New Roman"/>
          <w:noProof/>
          <w:color w:val="000000"/>
          <w:spacing w:val="-1"/>
        </w:rPr>
        <w:t xml:space="preserve">  </w:t>
      </w:r>
      <w:r w:rsidRPr="00AF0D22">
        <w:rPr>
          <w:rFonts w:cs="Times New Roman"/>
          <w:noProof/>
          <w:color w:val="000000"/>
        </w:rPr>
        <w:t>There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no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need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provide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multiple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data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files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-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therefore,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Pr="00AF0D22">
        <w:rPr>
          <w:rFonts w:cs="Times New Roman"/>
          <w:noProof/>
          <w:color w:val="000000"/>
          <w:spacing w:val="-1"/>
        </w:rPr>
        <w:t xml:space="preserve"> can </w:t>
      </w:r>
      <w:r w:rsidRPr="00AF0D22">
        <w:rPr>
          <w:rFonts w:cs="Times New Roman"/>
          <w:noProof/>
          <w:color w:val="000000"/>
        </w:rPr>
        <w:t>“hardwire”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file</w:t>
      </w:r>
    </w:p>
    <w:p w14:paraId="09CE6CF5" w14:textId="77777777" w:rsidR="007C5FAC" w:rsidRPr="00AF0D22" w:rsidRDefault="007C5FAC" w:rsidP="00EB7A51">
      <w:pPr>
        <w:spacing w:after="0" w:line="240" w:lineRule="exact"/>
        <w:ind w:firstLine="3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name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into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program.</w:t>
      </w:r>
    </w:p>
    <w:p w14:paraId="09CE6CF6" w14:textId="77777777" w:rsidR="007C5FAC" w:rsidRPr="00AF0D22" w:rsidRDefault="007C5FAC" w:rsidP="00EB7A51">
      <w:pPr>
        <w:spacing w:after="0" w:line="360" w:lineRule="exact"/>
        <w:ind w:firstLine="36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a.  When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program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starts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up,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look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file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with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name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read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initialize</w:t>
      </w:r>
    </w:p>
    <w:p w14:paraId="09CE6CF7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stored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data.</w:t>
      </w:r>
      <w:r w:rsidRPr="00AF0D22">
        <w:rPr>
          <w:rFonts w:cs="Times New Roman"/>
          <w:noProof/>
          <w:color w:val="000000"/>
          <w:spacing w:val="-4"/>
        </w:rPr>
        <w:t xml:space="preserve"> 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no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file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with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specified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name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exists,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create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new,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empty</w:t>
      </w:r>
    </w:p>
    <w:p w14:paraId="09CE6CF8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internal</w:t>
      </w:r>
      <w:r w:rsidRPr="00AF0D22">
        <w:rPr>
          <w:rFonts w:cs="Times New Roman"/>
          <w:noProof/>
          <w:color w:val="000000"/>
          <w:spacing w:val="-6"/>
        </w:rPr>
        <w:t xml:space="preserve"> </w:t>
      </w:r>
      <w:r w:rsidRPr="00AF0D22">
        <w:rPr>
          <w:rFonts w:cs="Times New Roman"/>
          <w:noProof/>
          <w:color w:val="000000"/>
        </w:rPr>
        <w:t>database.</w:t>
      </w:r>
    </w:p>
    <w:p w14:paraId="09CE6CF9" w14:textId="77777777" w:rsidR="007C5FAC" w:rsidRPr="00AF0D22" w:rsidRDefault="007C5FAC" w:rsidP="00EB7A51">
      <w:pPr>
        <w:spacing w:after="0" w:line="360" w:lineRule="exact"/>
        <w:ind w:firstLine="36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b. When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quits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program,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first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write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internal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database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file</w:t>
      </w:r>
    </w:p>
    <w:p w14:paraId="09CE6CFA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with</w:t>
      </w:r>
      <w:r w:rsidRPr="00AF0D22">
        <w:rPr>
          <w:rFonts w:cs="Times New Roman"/>
          <w:noProof/>
          <w:color w:val="000000"/>
          <w:spacing w:val="-6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6"/>
        </w:rPr>
        <w:t xml:space="preserve"> </w:t>
      </w:r>
      <w:r w:rsidRPr="00AF0D22">
        <w:rPr>
          <w:rFonts w:cs="Times New Roman"/>
          <w:noProof/>
          <w:color w:val="000000"/>
        </w:rPr>
        <w:t>specified</w:t>
      </w:r>
      <w:r w:rsidRPr="00AF0D22">
        <w:rPr>
          <w:rFonts w:cs="Times New Roman"/>
          <w:noProof/>
          <w:color w:val="000000"/>
          <w:spacing w:val="-6"/>
        </w:rPr>
        <w:t xml:space="preserve"> </w:t>
      </w:r>
      <w:r w:rsidRPr="00AF0D22">
        <w:rPr>
          <w:rFonts w:cs="Times New Roman"/>
          <w:noProof/>
          <w:color w:val="000000"/>
        </w:rPr>
        <w:t>name.</w:t>
      </w:r>
    </w:p>
    <w:p w14:paraId="09CE6CFB" w14:textId="77777777" w:rsidR="007C5FAC" w:rsidRPr="00AF0D22" w:rsidRDefault="007C5FAC" w:rsidP="00EB7A51">
      <w:pPr>
        <w:spacing w:after="0" w:line="360" w:lineRule="exact"/>
        <w:ind w:firstLine="36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c.  There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must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also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Save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option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somewhere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allow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save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state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</w:p>
    <w:p w14:paraId="09CE6CFC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internal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database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file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any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time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-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would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risk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losing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entire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day’s</w:t>
      </w:r>
    </w:p>
    <w:p w14:paraId="09CE6CFD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activities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there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crash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few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minutes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before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closing!</w:t>
      </w:r>
    </w:p>
    <w:p w14:paraId="09CE6CFE" w14:textId="77777777" w:rsidR="007C5FAC" w:rsidRPr="00AF0D22" w:rsidRDefault="007C5FAC" w:rsidP="00EB7A51">
      <w:pPr>
        <w:spacing w:after="0" w:line="360" w:lineRule="exact"/>
        <w:ind w:firstLine="3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2"/>
        </w:rPr>
        <w:t>Thus,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will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need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traditional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File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Save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Quit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options,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but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not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New,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Open,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Save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As.</w:t>
      </w:r>
    </w:p>
    <w:p w14:paraId="09CE6CFF" w14:textId="77777777" w:rsidR="007C5FAC" w:rsidRPr="00AF0D22" w:rsidRDefault="007C5FAC" w:rsidP="00EB7A51">
      <w:pPr>
        <w:spacing w:after="0" w:line="240" w:lineRule="exact"/>
        <w:ind w:firstLine="340"/>
        <w:jc w:val="both"/>
        <w:rPr>
          <w:rFonts w:cs="Times New Roman"/>
        </w:rPr>
      </w:pPr>
    </w:p>
    <w:p w14:paraId="09CE6D00" w14:textId="77777777" w:rsidR="007C5FAC" w:rsidRPr="00AF0D22" w:rsidRDefault="007C5FAC" w:rsidP="00EB7A51">
      <w:pPr>
        <w:spacing w:after="0" w:line="24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2. 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stipulate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must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restrict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some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functions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managers.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few</w:t>
      </w:r>
    </w:p>
    <w:p w14:paraId="09CE6D01" w14:textId="77777777" w:rsidR="007C5FAC" w:rsidRPr="00AF0D22" w:rsidRDefault="007C5FAC" w:rsidP="00EB7A51">
      <w:pPr>
        <w:spacing w:after="0" w:line="240" w:lineRule="exact"/>
        <w:ind w:firstLine="3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years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ago,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several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teams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spent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inordinate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amount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time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trying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build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good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password</w:t>
      </w:r>
    </w:p>
    <w:p w14:paraId="09CE6D02" w14:textId="77777777" w:rsidR="007C5FAC" w:rsidRPr="00AF0D22" w:rsidRDefault="007C5FAC" w:rsidP="00EB7A51">
      <w:pPr>
        <w:spacing w:after="0" w:line="240" w:lineRule="exact"/>
        <w:ind w:firstLine="3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facility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-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which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really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not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point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exercise.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</w:rPr>
        <w:t>Therefore,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when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get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2</w:t>
      </w:r>
    </w:p>
    <w:p w14:paraId="09CE6D03" w14:textId="77777777" w:rsidR="007C5FAC" w:rsidRPr="00AF0D22" w:rsidRDefault="007C5FAC" w:rsidP="00EB7A51">
      <w:pPr>
        <w:spacing w:after="0" w:line="240" w:lineRule="exact"/>
        <w:ind w:firstLine="3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lastRenderedPageBreak/>
        <w:t>(which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first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place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these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show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up)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handle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follows:</w:t>
      </w:r>
    </w:p>
    <w:p w14:paraId="09CE6D04" w14:textId="77777777" w:rsidR="007C5FAC" w:rsidRPr="00AF0D22" w:rsidRDefault="007C5FAC" w:rsidP="00EB7A51">
      <w:pPr>
        <w:spacing w:after="0" w:line="240" w:lineRule="exact"/>
        <w:ind w:firstLine="340"/>
        <w:jc w:val="both"/>
        <w:rPr>
          <w:rFonts w:cs="Times New Roman"/>
        </w:rPr>
      </w:pPr>
    </w:p>
    <w:p w14:paraId="09CE6D05" w14:textId="77777777" w:rsidR="007C5FAC" w:rsidRPr="00AF0D22" w:rsidRDefault="007C5FAC" w:rsidP="00EB7A51">
      <w:pPr>
        <w:spacing w:after="0" w:line="240" w:lineRule="exact"/>
        <w:ind w:firstLine="36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a.  </w:t>
      </w:r>
      <w:r w:rsidRPr="00AF0D22">
        <w:rPr>
          <w:rFonts w:cs="Times New Roman"/>
          <w:noProof/>
          <w:color w:val="000000"/>
          <w:spacing w:val="-1"/>
        </w:rPr>
        <w:t>Maintain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boolean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variable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somewhere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indicates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whether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current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user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</w:p>
    <w:p w14:paraId="09CE6D06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clerk.</w:t>
      </w:r>
      <w:r w:rsidRPr="00AF0D22">
        <w:rPr>
          <w:rFonts w:cs="Times New Roman"/>
          <w:noProof/>
          <w:color w:val="000000"/>
          <w:spacing w:val="-1"/>
        </w:rPr>
        <w:t xml:space="preserve">  </w:t>
      </w:r>
      <w:r w:rsidRPr="00AF0D22">
        <w:rPr>
          <w:rFonts w:cs="Times New Roman"/>
          <w:noProof/>
          <w:color w:val="000000"/>
        </w:rPr>
        <w:t>When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displaying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GUI,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disable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(or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don’t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display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at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all)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those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options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that</w:t>
      </w:r>
    </w:p>
    <w:p w14:paraId="09CE6D07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pertain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only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managers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variable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indicates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clerk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system.</w:t>
      </w:r>
    </w:p>
    <w:p w14:paraId="09CE6D08" w14:textId="77777777" w:rsidR="007C5FAC" w:rsidRPr="00AF0D22" w:rsidRDefault="007C5FAC" w:rsidP="00EB7A51">
      <w:pPr>
        <w:spacing w:after="0" w:line="360" w:lineRule="exact"/>
        <w:ind w:firstLine="36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b  Provide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menu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option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log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clerk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currently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one</w:t>
      </w:r>
    </w:p>
    <w:p w14:paraId="09CE6D09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2"/>
        </w:rPr>
        <w:t xml:space="preserve">to </w:t>
      </w:r>
      <w:r w:rsidRPr="00AF0D22">
        <w:rPr>
          <w:rFonts w:cs="Times New Roman"/>
          <w:noProof/>
          <w:color w:val="000000"/>
          <w:spacing w:val="-1"/>
        </w:rPr>
        <w:t>log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out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currently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2"/>
        </w:rPr>
        <w:t xml:space="preserve"> system.  </w:t>
      </w:r>
      <w:r w:rsidRPr="00AF0D22">
        <w:rPr>
          <w:rFonts w:cs="Times New Roman"/>
          <w:noProof/>
          <w:color w:val="000000"/>
          <w:spacing w:val="-1"/>
        </w:rPr>
        <w:t>(Perhaps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same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option</w:t>
      </w:r>
    </w:p>
    <w:p w14:paraId="09CE6D0A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with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different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labels).</w:t>
      </w:r>
      <w:r w:rsidRPr="00AF0D22">
        <w:rPr>
          <w:rFonts w:cs="Times New Roman"/>
          <w:noProof/>
          <w:color w:val="000000"/>
          <w:spacing w:val="-2"/>
        </w:rPr>
        <w:t xml:space="preserve">   </w:t>
      </w:r>
      <w:r w:rsidRPr="00AF0D22">
        <w:rPr>
          <w:rFonts w:cs="Times New Roman"/>
          <w:noProof/>
          <w:color w:val="000000"/>
        </w:rPr>
        <w:t>Hardwire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password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into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program.</w:t>
      </w:r>
      <w:r w:rsidRPr="00AF0D22">
        <w:rPr>
          <w:rFonts w:cs="Times New Roman"/>
          <w:noProof/>
          <w:color w:val="000000"/>
          <w:spacing w:val="-2"/>
        </w:rPr>
        <w:t xml:space="preserve"> 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log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</w:p>
    <w:p w14:paraId="09CE6D0B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chosen,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pop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up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dialog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box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asking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user</w:t>
      </w:r>
      <w:r w:rsidRPr="00AF0D22">
        <w:rPr>
          <w:rFonts w:cs="Times New Roman"/>
          <w:noProof/>
          <w:color w:val="000000"/>
          <w:spacing w:val="-2"/>
        </w:rPr>
        <w:t xml:space="preserve"> to </w:t>
      </w:r>
      <w:r w:rsidRPr="00AF0D22">
        <w:rPr>
          <w:rFonts w:cs="Times New Roman"/>
          <w:noProof/>
          <w:color w:val="000000"/>
        </w:rPr>
        <w:t>enter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password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(which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echo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</w:p>
    <w:p w14:paraId="09CE6D0C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bullet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characters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(·)),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check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password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entered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against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hardwired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value.</w:t>
      </w:r>
    </w:p>
    <w:p w14:paraId="09CE6D0D" w14:textId="77777777" w:rsidR="007C5FAC" w:rsidRPr="00AF0D22" w:rsidRDefault="007C5FAC" w:rsidP="00EB7A51">
      <w:pPr>
        <w:spacing w:after="0" w:line="360" w:lineRule="exact"/>
        <w:ind w:firstLine="36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c.  When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successful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login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logout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done,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change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state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boolean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variable</w:t>
      </w:r>
    </w:p>
    <w:p w14:paraId="09CE6D0E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2"/>
        </w:rPr>
        <w:t xml:space="preserve">appropriately.  </w:t>
      </w:r>
      <w:r w:rsidRPr="00AF0D22">
        <w:rPr>
          <w:rFonts w:cs="Times New Roman"/>
          <w:noProof/>
          <w:color w:val="000000"/>
        </w:rPr>
        <w:t>Have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method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updates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displayed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GUI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current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state.</w:t>
      </w:r>
    </w:p>
    <w:p w14:paraId="09CE6D0F" w14:textId="77777777" w:rsidR="007C5FAC" w:rsidRPr="00AF0D22" w:rsidRDefault="007C5FAC" w:rsidP="00EB7A51">
      <w:pPr>
        <w:spacing w:after="0" w:line="360" w:lineRule="exact"/>
        <w:ind w:firstLine="36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d. </w:t>
      </w:r>
      <w:r w:rsidRPr="00AF0D22">
        <w:rPr>
          <w:rFonts w:cs="Times New Roman"/>
          <w:noProof/>
          <w:color w:val="000000"/>
          <w:spacing w:val="-1"/>
        </w:rPr>
        <w:t>Note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menu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choice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button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disabled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(grayed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out),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user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can’t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choose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</w:p>
    <w:p w14:paraId="09CE6D10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can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assume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choice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made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user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must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manager.</w:t>
      </w:r>
    </w:p>
    <w:p w14:paraId="09CE6D11" w14:textId="77777777" w:rsidR="007C5FAC" w:rsidRPr="00AF0D22" w:rsidRDefault="007C5FAC" w:rsidP="00EB7A51">
      <w:pPr>
        <w:spacing w:after="0" w:line="360" w:lineRule="exact"/>
        <w:ind w:firstLine="36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e.  </w:t>
      </w:r>
      <w:r w:rsidRPr="00AF0D22">
        <w:rPr>
          <w:rFonts w:cs="Times New Roman"/>
          <w:noProof/>
          <w:color w:val="000000"/>
          <w:spacing w:val="-1"/>
        </w:rPr>
        <w:t>Of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course,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sure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give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password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when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turn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software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</w:p>
    <w:p w14:paraId="09CE6D12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testing!</w:t>
      </w:r>
    </w:p>
    <w:p w14:paraId="09CE6D13" w14:textId="77777777" w:rsidR="007C5FAC" w:rsidRPr="00AF0D22" w:rsidRDefault="007C5FAC" w:rsidP="00EB7A51">
      <w:pPr>
        <w:spacing w:after="0" w:line="240" w:lineRule="exact"/>
        <w:ind w:firstLine="640"/>
        <w:jc w:val="both"/>
        <w:rPr>
          <w:rFonts w:cs="Times New Roman"/>
        </w:rPr>
      </w:pPr>
    </w:p>
    <w:p w14:paraId="09CE6D14" w14:textId="77777777" w:rsidR="007C5FAC" w:rsidRPr="00AF0D22" w:rsidRDefault="007C5FAC" w:rsidP="00EB7A51">
      <w:pPr>
        <w:spacing w:after="0" w:line="240" w:lineRule="exact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3. 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stipulate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period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rate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set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by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management,</w:t>
      </w:r>
    </w:p>
    <w:p w14:paraId="09CE6D15" w14:textId="77777777" w:rsidR="007C5FAC" w:rsidRPr="00AF0D22" w:rsidRDefault="007C5FAC" w:rsidP="00EB7A51">
      <w:pPr>
        <w:spacing w:after="0" w:line="240" w:lineRule="exact"/>
        <w:ind w:firstLine="3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but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functionality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actually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do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future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</w:rPr>
        <w:t>Build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initial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</w:p>
    <w:p w14:paraId="09CE6D16" w14:textId="77777777" w:rsidR="007C5FAC" w:rsidRPr="00AF0D22" w:rsidRDefault="007C5FAC" w:rsidP="00EB7A51">
      <w:pPr>
        <w:spacing w:after="0" w:line="240" w:lineRule="exact"/>
        <w:ind w:firstLine="3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following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periods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rates,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but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design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such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way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could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later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</w:p>
    <w:p w14:paraId="09CE6D17" w14:textId="77777777" w:rsidR="007C5FAC" w:rsidRPr="00AF0D22" w:rsidRDefault="007C5FAC" w:rsidP="00EB7A51">
      <w:pPr>
        <w:spacing w:after="0" w:line="240" w:lineRule="exact"/>
        <w:ind w:firstLine="3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modified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allow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change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these:</w:t>
      </w:r>
    </w:p>
    <w:p w14:paraId="09CE6D18" w14:textId="77777777" w:rsidR="007C5FAC" w:rsidRPr="00AF0D22" w:rsidRDefault="007C5FAC" w:rsidP="00EB7A51">
      <w:pPr>
        <w:spacing w:after="0" w:line="360" w:lineRule="exact"/>
        <w:ind w:firstLine="3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Movie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DVDs: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period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one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day,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rate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$3.00</w:t>
      </w:r>
    </w:p>
    <w:p w14:paraId="09CE6D19" w14:textId="77777777" w:rsidR="007C5FAC" w:rsidRPr="00AF0D22" w:rsidRDefault="007C5FAC" w:rsidP="00EB7A51">
      <w:pPr>
        <w:spacing w:after="0" w:line="360" w:lineRule="exact"/>
        <w:ind w:firstLine="340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Game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disks: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period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two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days,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rate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$2.50</w:t>
      </w:r>
    </w:p>
    <w:p w14:paraId="09CE6D1A" w14:textId="77777777" w:rsidR="007C5FAC" w:rsidRPr="00AF0D22" w:rsidRDefault="007C5FAC" w:rsidP="00EB7A51">
      <w:pPr>
        <w:spacing w:after="0" w:line="240" w:lineRule="exact"/>
        <w:jc w:val="both"/>
        <w:rPr>
          <w:rFonts w:cs="Times New Roman"/>
          <w:b/>
        </w:rPr>
      </w:pPr>
    </w:p>
    <w:p w14:paraId="09CE6D1B" w14:textId="77777777" w:rsidR="00351C41" w:rsidRPr="00AF0D22" w:rsidRDefault="001A70A5" w:rsidP="00EB7A51">
      <w:pPr>
        <w:pStyle w:val="Heading1"/>
        <w:jc w:val="both"/>
        <w:rPr>
          <w:rFonts w:cs="Times New Roman"/>
        </w:rPr>
      </w:pPr>
      <w:bookmarkStart w:id="4" w:name="_Toc434053800"/>
      <w:r w:rsidRPr="00AF0D22">
        <w:rPr>
          <w:rFonts w:cs="Times New Roman"/>
        </w:rPr>
        <w:t>Information</w:t>
      </w:r>
      <w:bookmarkEnd w:id="4"/>
    </w:p>
    <w:p w14:paraId="09CE6D1C" w14:textId="77777777" w:rsidR="00351C41" w:rsidRPr="00AF0D22" w:rsidRDefault="00B92D24" w:rsidP="00EB7A51">
      <w:pPr>
        <w:pStyle w:val="TableText"/>
        <w:tabs>
          <w:tab w:val="left" w:pos="2520"/>
        </w:tabs>
        <w:jc w:val="both"/>
        <w:rPr>
          <w:rFonts w:cs="Times New Roman"/>
        </w:rPr>
      </w:pPr>
      <w:sdt>
        <w:sdtPr>
          <w:rPr>
            <w:rFonts w:cs="Times New Roman"/>
          </w:rPr>
          <w:alias w:val="Company"/>
          <w:tag w:val=""/>
          <w:id w:val="1877888041"/>
          <w:placeholder>
            <w:docPart w:val="784A15CB991E42EA9A1743D21E38899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3D74B3" w:rsidRPr="00AF0D22">
            <w:rPr>
              <w:rFonts w:cs="Times New Roman"/>
            </w:rPr>
            <w:t>Khoa</w:t>
          </w:r>
          <w:proofErr w:type="spellEnd"/>
          <w:r w:rsidR="00E367D1" w:rsidRPr="00AF0D22">
            <w:rPr>
              <w:rFonts w:cs="Times New Roman"/>
            </w:rPr>
            <w:t xml:space="preserve"> </w:t>
          </w:r>
          <w:proofErr w:type="spellStart"/>
          <w:r w:rsidR="003D74B3" w:rsidRPr="00AF0D22">
            <w:rPr>
              <w:rFonts w:cs="Times New Roman"/>
            </w:rPr>
            <w:t>Công</w:t>
          </w:r>
          <w:proofErr w:type="spellEnd"/>
          <w:r w:rsidR="00E367D1" w:rsidRPr="00AF0D22">
            <w:rPr>
              <w:rFonts w:cs="Times New Roman"/>
            </w:rPr>
            <w:t xml:space="preserve"> </w:t>
          </w:r>
          <w:proofErr w:type="spellStart"/>
          <w:r w:rsidR="003D74B3" w:rsidRPr="00AF0D22">
            <w:rPr>
              <w:rFonts w:cs="Times New Roman"/>
            </w:rPr>
            <w:t>Nghệ</w:t>
          </w:r>
          <w:proofErr w:type="spellEnd"/>
          <w:r w:rsidR="00E367D1" w:rsidRPr="00AF0D22">
            <w:rPr>
              <w:rFonts w:cs="Times New Roman"/>
            </w:rPr>
            <w:t xml:space="preserve"> </w:t>
          </w:r>
          <w:proofErr w:type="spellStart"/>
          <w:r w:rsidR="003D74B3" w:rsidRPr="00AF0D22">
            <w:rPr>
              <w:rFonts w:cs="Times New Roman"/>
            </w:rPr>
            <w:t>Thông</w:t>
          </w:r>
          <w:proofErr w:type="spellEnd"/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Tin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–</w:t>
          </w:r>
          <w:r w:rsidR="00E367D1" w:rsidRPr="00AF0D22">
            <w:rPr>
              <w:rFonts w:cs="Times New Roman"/>
            </w:rPr>
            <w:t xml:space="preserve"> </w:t>
          </w:r>
          <w:proofErr w:type="spellStart"/>
          <w:r w:rsidR="003D74B3" w:rsidRPr="00AF0D22">
            <w:rPr>
              <w:rFonts w:cs="Times New Roman"/>
            </w:rPr>
            <w:t>Bộ</w:t>
          </w:r>
          <w:proofErr w:type="spellEnd"/>
          <w:r w:rsidR="00E367D1" w:rsidRPr="00AF0D22">
            <w:rPr>
              <w:rFonts w:cs="Times New Roman"/>
            </w:rPr>
            <w:t xml:space="preserve"> </w:t>
          </w:r>
          <w:proofErr w:type="spellStart"/>
          <w:r w:rsidR="003D74B3" w:rsidRPr="00AF0D22">
            <w:rPr>
              <w:rFonts w:cs="Times New Roman"/>
            </w:rPr>
            <w:t>môn</w:t>
          </w:r>
          <w:proofErr w:type="spellEnd"/>
          <w:r w:rsidR="003D74B3" w:rsidRPr="00AF0D22">
            <w:rPr>
              <w:rFonts w:cs="Times New Roman"/>
            </w:rPr>
            <w:t>:</w:t>
          </w:r>
          <w:r w:rsidR="00E367D1" w:rsidRPr="00AF0D22">
            <w:rPr>
              <w:rFonts w:cs="Times New Roman"/>
            </w:rPr>
            <w:t xml:space="preserve"> </w:t>
          </w:r>
          <w:proofErr w:type="spellStart"/>
          <w:r w:rsidR="003D74B3" w:rsidRPr="00AF0D22">
            <w:rPr>
              <w:rFonts w:cs="Times New Roman"/>
            </w:rPr>
            <w:t>Kỹ</w:t>
          </w:r>
          <w:proofErr w:type="spellEnd"/>
          <w:r w:rsidR="00E367D1" w:rsidRPr="00AF0D22">
            <w:rPr>
              <w:rFonts w:cs="Times New Roman"/>
            </w:rPr>
            <w:t xml:space="preserve"> </w:t>
          </w:r>
          <w:proofErr w:type="spellStart"/>
          <w:r w:rsidR="003D74B3" w:rsidRPr="00AF0D22">
            <w:rPr>
              <w:rFonts w:cs="Times New Roman"/>
            </w:rPr>
            <w:t>Thuật</w:t>
          </w:r>
          <w:proofErr w:type="spellEnd"/>
          <w:r w:rsidR="00E367D1" w:rsidRPr="00AF0D22">
            <w:rPr>
              <w:rFonts w:cs="Times New Roman"/>
            </w:rPr>
            <w:t xml:space="preserve"> </w:t>
          </w:r>
          <w:proofErr w:type="spellStart"/>
          <w:r w:rsidR="003D74B3" w:rsidRPr="00AF0D22">
            <w:rPr>
              <w:rFonts w:cs="Times New Roman"/>
            </w:rPr>
            <w:t>Phần</w:t>
          </w:r>
          <w:proofErr w:type="spellEnd"/>
          <w:r w:rsidR="00E367D1" w:rsidRPr="00AF0D22">
            <w:rPr>
              <w:rFonts w:cs="Times New Roman"/>
            </w:rPr>
            <w:t xml:space="preserve"> </w:t>
          </w:r>
          <w:proofErr w:type="spellStart"/>
          <w:r w:rsidR="003D74B3" w:rsidRPr="00AF0D22">
            <w:rPr>
              <w:rFonts w:cs="Times New Roman"/>
            </w:rPr>
            <w:t>Mềm</w:t>
          </w:r>
          <w:proofErr w:type="spellEnd"/>
        </w:sdtContent>
      </w:sdt>
      <w:r w:rsidR="007C5FCF" w:rsidRPr="00AF0D22">
        <w:rPr>
          <w:rFonts w:cs="Times New Roman"/>
        </w:rPr>
        <w:tab/>
      </w:r>
    </w:p>
    <w:p w14:paraId="09CE6D1D" w14:textId="77777777" w:rsidR="00351C41" w:rsidRPr="00AF0D22" w:rsidRDefault="00B92D24" w:rsidP="00EB7A51">
      <w:pPr>
        <w:pStyle w:val="TableText"/>
        <w:jc w:val="both"/>
        <w:rPr>
          <w:rFonts w:cs="Times New Roman"/>
        </w:rPr>
      </w:pPr>
      <w:sdt>
        <w:sdtPr>
          <w:rPr>
            <w:rFonts w:cs="Times New Roman"/>
          </w:rPr>
          <w:alias w:val="Street Address"/>
          <w:tag w:val="Street Address"/>
          <w:id w:val="84583310"/>
          <w:placeholder>
            <w:docPart w:val="D19F2F988241423997A7B9D90B2E6E3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proofErr w:type="spellStart"/>
          <w:r w:rsidR="00CB1815" w:rsidRPr="00AF0D22">
            <w:rPr>
              <w:rFonts w:cs="Times New Roman"/>
            </w:rPr>
            <w:t>Lầu</w:t>
          </w:r>
          <w:proofErr w:type="spellEnd"/>
          <w:r w:rsidR="00E367D1" w:rsidRPr="00AF0D22">
            <w:rPr>
              <w:rFonts w:cs="Times New Roman"/>
            </w:rPr>
            <w:t xml:space="preserve"> </w:t>
          </w:r>
          <w:r w:rsidR="00CB1815" w:rsidRPr="00AF0D22">
            <w:rPr>
              <w:rFonts w:cs="Times New Roman"/>
            </w:rPr>
            <w:t>1</w:t>
          </w:r>
          <w:r w:rsidR="00E367D1" w:rsidRPr="00AF0D22">
            <w:rPr>
              <w:rFonts w:cs="Times New Roman"/>
            </w:rPr>
            <w:t xml:space="preserve"> </w:t>
          </w:r>
          <w:proofErr w:type="spellStart"/>
          <w:r w:rsidR="00CB1815" w:rsidRPr="00AF0D22">
            <w:rPr>
              <w:rFonts w:cs="Times New Roman"/>
            </w:rPr>
            <w:t>nhà</w:t>
          </w:r>
          <w:proofErr w:type="spellEnd"/>
          <w:r w:rsidR="00E367D1" w:rsidRPr="00AF0D22">
            <w:rPr>
              <w:rFonts w:cs="Times New Roman"/>
            </w:rPr>
            <w:t xml:space="preserve"> </w:t>
          </w:r>
          <w:r w:rsidR="00CB1815" w:rsidRPr="00AF0D22">
            <w:rPr>
              <w:rFonts w:cs="Times New Roman"/>
            </w:rPr>
            <w:t>H</w:t>
          </w:r>
        </w:sdtContent>
      </w:sdt>
    </w:p>
    <w:p w14:paraId="09CE6D1E" w14:textId="77777777" w:rsidR="00351C41" w:rsidRPr="00AF0D22" w:rsidRDefault="00B92D24" w:rsidP="00EB7A51">
      <w:pPr>
        <w:pStyle w:val="TableText"/>
        <w:jc w:val="both"/>
        <w:rPr>
          <w:rFonts w:cs="Times New Roman"/>
        </w:rPr>
      </w:pPr>
      <w:sdt>
        <w:sdtPr>
          <w:rPr>
            <w:rFonts w:cs="Times New Roman"/>
          </w:rPr>
          <w:alias w:val="Website"/>
          <w:tag w:val="Website"/>
          <w:id w:val="211319655"/>
          <w:placeholder>
            <w:docPart w:val="23EB6141137A4F83A0DE7D36B34B974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B1815" w:rsidRPr="00AF0D22">
            <w:rPr>
              <w:rFonts w:cs="Times New Roman"/>
            </w:rPr>
            <w:t>WWW.FIT.IUH.EDU.VN</w:t>
          </w:r>
        </w:sdtContent>
      </w:sdt>
    </w:p>
    <w:sectPr w:rsidR="00351C41" w:rsidRPr="00AF0D22" w:rsidSect="00EB7A51">
      <w:headerReference w:type="default" r:id="rId12"/>
      <w:footerReference w:type="default" r:id="rId13"/>
      <w:pgSz w:w="15840" w:h="12240" w:orient="landscape" w:code="1"/>
      <w:pgMar w:top="630" w:right="1948" w:bottom="1483" w:left="180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E757F" w14:textId="77777777" w:rsidR="00B92D24" w:rsidRDefault="00B92D24">
      <w:pPr>
        <w:spacing w:after="0" w:line="240" w:lineRule="auto"/>
      </w:pPr>
      <w:r>
        <w:separator/>
      </w:r>
    </w:p>
  </w:endnote>
  <w:endnote w:type="continuationSeparator" w:id="0">
    <w:p w14:paraId="5A08A9AA" w14:textId="77777777" w:rsidR="00B92D24" w:rsidRDefault="00B9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charset w:val="A3"/>
    <w:family w:val="swiss"/>
    <w:pitch w:val="variable"/>
    <w:sig w:usb0="E10002FF" w:usb1="4000ACFF" w:usb2="00000009" w:usb3="00000000" w:csb0="0000019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E6D29" w14:textId="161603BA" w:rsidR="00351C41" w:rsidRDefault="001A70A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B7A51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BC23C" w14:textId="77777777" w:rsidR="00B92D24" w:rsidRDefault="00B92D24">
      <w:pPr>
        <w:spacing w:after="0" w:line="240" w:lineRule="auto"/>
      </w:pPr>
      <w:r>
        <w:separator/>
      </w:r>
    </w:p>
  </w:footnote>
  <w:footnote w:type="continuationSeparator" w:id="0">
    <w:p w14:paraId="6BD1E1A1" w14:textId="77777777" w:rsidR="00B92D24" w:rsidRDefault="00B9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E6D27" w14:textId="77777777" w:rsidR="00351C41" w:rsidRPr="00211984" w:rsidRDefault="001A70A5" w:rsidP="00211984">
    <w:pPr>
      <w:pStyle w:val="HeaderShaded"/>
      <w:shd w:val="clear" w:color="auto" w:fill="002060"/>
      <w:tabs>
        <w:tab w:val="left" w:pos="5032"/>
      </w:tabs>
      <w:rPr>
        <w:rFonts w:asciiTheme="minorHAnsi" w:hAnsiTheme="minorHAnsi"/>
      </w:rPr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E6D28" w14:textId="77777777" w:rsidR="00351C41" w:rsidRPr="007463F6" w:rsidRDefault="00351C41" w:rsidP="007463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0AAB04E8"/>
    <w:multiLevelType w:val="multilevel"/>
    <w:tmpl w:val="5C92B8B8"/>
    <w:lvl w:ilvl="0">
      <w:start w:val="1"/>
      <w:numFmt w:val="none"/>
      <w:pStyle w:val="H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"/>
      <w:suff w:val="space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H3"/>
      <w:suff w:val="space"/>
      <w:lvlText w:val="%3."/>
      <w:lvlJc w:val="right"/>
      <w:pPr>
        <w:ind w:left="1134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1763543A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3EA133B"/>
    <w:multiLevelType w:val="hybridMultilevel"/>
    <w:tmpl w:val="88C6BBDE"/>
    <w:lvl w:ilvl="0" w:tplc="D6DC43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B6536E"/>
    <w:multiLevelType w:val="hybridMultilevel"/>
    <w:tmpl w:val="D158A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B14A3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5B709B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BA27AB2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023363"/>
    <w:multiLevelType w:val="multilevel"/>
    <w:tmpl w:val="2EF0FFCA"/>
    <w:lvl w:ilvl="0">
      <w:start w:val="1"/>
      <w:numFmt w:val="none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4A8517F9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B22BB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7229E2"/>
    <w:multiLevelType w:val="hybridMultilevel"/>
    <w:tmpl w:val="D64E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D5FCD"/>
    <w:multiLevelType w:val="hybridMultilevel"/>
    <w:tmpl w:val="E592D39E"/>
    <w:lvl w:ilvl="0" w:tplc="E0D60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DE72F9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2A2E46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A131D7A"/>
    <w:multiLevelType w:val="hybridMultilevel"/>
    <w:tmpl w:val="B98A7846"/>
    <w:lvl w:ilvl="0" w:tplc="E5D233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1C1E54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B16FF1"/>
    <w:multiLevelType w:val="hybridMultilevel"/>
    <w:tmpl w:val="5CEE7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74D0651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5"/>
  </w:num>
  <w:num w:numId="16">
    <w:abstractNumId w:val="29"/>
  </w:num>
  <w:num w:numId="17">
    <w:abstractNumId w:val="13"/>
  </w:num>
  <w:num w:numId="18">
    <w:abstractNumId w:val="10"/>
  </w:num>
  <w:num w:numId="19">
    <w:abstractNumId w:val="20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6"/>
  </w:num>
  <w:num w:numId="25">
    <w:abstractNumId w:val="25"/>
  </w:num>
  <w:num w:numId="26">
    <w:abstractNumId w:val="14"/>
  </w:num>
  <w:num w:numId="27">
    <w:abstractNumId w:val="30"/>
  </w:num>
  <w:num w:numId="28">
    <w:abstractNumId w:val="26"/>
  </w:num>
  <w:num w:numId="29">
    <w:abstractNumId w:val="21"/>
  </w:num>
  <w:num w:numId="30">
    <w:abstractNumId w:val="18"/>
  </w:num>
  <w:num w:numId="31">
    <w:abstractNumId w:val="23"/>
  </w:num>
  <w:num w:numId="32">
    <w:abstractNumId w:val="24"/>
  </w:num>
  <w:num w:numId="33">
    <w:abstractNumId w:val="28"/>
  </w:num>
  <w:num w:numId="34">
    <w:abstractNumId w:val="31"/>
  </w:num>
  <w:num w:numId="35">
    <w:abstractNumId w:val="17"/>
  </w:num>
  <w:num w:numId="36">
    <w:abstractNumId w:val="27"/>
  </w:num>
  <w:num w:numId="37">
    <w:abstractNumId w:val="12"/>
  </w:num>
  <w:num w:numId="38">
    <w:abstractNumId w:val="33"/>
  </w:num>
  <w:num w:numId="39">
    <w:abstractNumId w:val="26"/>
    <w:lvlOverride w:ilvl="0">
      <w:startOverride w:val="1"/>
    </w:lvlOverride>
  </w:num>
  <w:num w:numId="40">
    <w:abstractNumId w:val="11"/>
  </w:num>
  <w:num w:numId="41">
    <w:abstractNumId w:val="32"/>
  </w:num>
  <w:num w:numId="42">
    <w:abstractNumId w:val="22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15"/>
    <w:rsid w:val="00005B73"/>
    <w:rsid w:val="00013C7F"/>
    <w:rsid w:val="00017EB0"/>
    <w:rsid w:val="000409C4"/>
    <w:rsid w:val="00042294"/>
    <w:rsid w:val="00043598"/>
    <w:rsid w:val="00043BCD"/>
    <w:rsid w:val="000565DD"/>
    <w:rsid w:val="00063B38"/>
    <w:rsid w:val="000808D4"/>
    <w:rsid w:val="00090512"/>
    <w:rsid w:val="00092CF4"/>
    <w:rsid w:val="000A0C5F"/>
    <w:rsid w:val="000C116C"/>
    <w:rsid w:val="0010311B"/>
    <w:rsid w:val="00132289"/>
    <w:rsid w:val="00152ECC"/>
    <w:rsid w:val="00160F47"/>
    <w:rsid w:val="00163133"/>
    <w:rsid w:val="00180313"/>
    <w:rsid w:val="00183772"/>
    <w:rsid w:val="001A0156"/>
    <w:rsid w:val="001A68F9"/>
    <w:rsid w:val="001A70A5"/>
    <w:rsid w:val="001D3BCA"/>
    <w:rsid w:val="00202146"/>
    <w:rsid w:val="00211984"/>
    <w:rsid w:val="0021221E"/>
    <w:rsid w:val="00251B98"/>
    <w:rsid w:val="00267737"/>
    <w:rsid w:val="00280608"/>
    <w:rsid w:val="00284463"/>
    <w:rsid w:val="0032111F"/>
    <w:rsid w:val="00351C41"/>
    <w:rsid w:val="00367956"/>
    <w:rsid w:val="003D74B3"/>
    <w:rsid w:val="003E12CB"/>
    <w:rsid w:val="00407AD8"/>
    <w:rsid w:val="00410F25"/>
    <w:rsid w:val="0044269D"/>
    <w:rsid w:val="00497515"/>
    <w:rsid w:val="004A65CC"/>
    <w:rsid w:val="004B15AE"/>
    <w:rsid w:val="004C6273"/>
    <w:rsid w:val="00510BAC"/>
    <w:rsid w:val="00563901"/>
    <w:rsid w:val="00580AC3"/>
    <w:rsid w:val="005C3189"/>
    <w:rsid w:val="005F58B9"/>
    <w:rsid w:val="0061014B"/>
    <w:rsid w:val="006202EF"/>
    <w:rsid w:val="00630A78"/>
    <w:rsid w:val="0065252C"/>
    <w:rsid w:val="00664004"/>
    <w:rsid w:val="006658F9"/>
    <w:rsid w:val="006E77A5"/>
    <w:rsid w:val="00705C2B"/>
    <w:rsid w:val="0070682B"/>
    <w:rsid w:val="00736D71"/>
    <w:rsid w:val="00737E38"/>
    <w:rsid w:val="007463F6"/>
    <w:rsid w:val="007921CD"/>
    <w:rsid w:val="00794570"/>
    <w:rsid w:val="007C5FAC"/>
    <w:rsid w:val="007C5FCF"/>
    <w:rsid w:val="007C70A1"/>
    <w:rsid w:val="007D305B"/>
    <w:rsid w:val="0081035C"/>
    <w:rsid w:val="008111BB"/>
    <w:rsid w:val="00825F7E"/>
    <w:rsid w:val="008519C9"/>
    <w:rsid w:val="008934F0"/>
    <w:rsid w:val="008D0C3C"/>
    <w:rsid w:val="008D2473"/>
    <w:rsid w:val="008D3606"/>
    <w:rsid w:val="008D71C1"/>
    <w:rsid w:val="008F118F"/>
    <w:rsid w:val="009036E7"/>
    <w:rsid w:val="009336AE"/>
    <w:rsid w:val="00960163"/>
    <w:rsid w:val="00967A48"/>
    <w:rsid w:val="009A2FC9"/>
    <w:rsid w:val="009C1090"/>
    <w:rsid w:val="009C6824"/>
    <w:rsid w:val="00A07697"/>
    <w:rsid w:val="00A676DD"/>
    <w:rsid w:val="00AA3B02"/>
    <w:rsid w:val="00AB29E3"/>
    <w:rsid w:val="00AD6F6A"/>
    <w:rsid w:val="00AE77E6"/>
    <w:rsid w:val="00AF0D22"/>
    <w:rsid w:val="00B92D24"/>
    <w:rsid w:val="00B9392F"/>
    <w:rsid w:val="00BA2574"/>
    <w:rsid w:val="00C17A17"/>
    <w:rsid w:val="00C23209"/>
    <w:rsid w:val="00C336B9"/>
    <w:rsid w:val="00C9478E"/>
    <w:rsid w:val="00CB1815"/>
    <w:rsid w:val="00CF1E68"/>
    <w:rsid w:val="00CF3091"/>
    <w:rsid w:val="00CF313F"/>
    <w:rsid w:val="00D1153E"/>
    <w:rsid w:val="00D16816"/>
    <w:rsid w:val="00D531A8"/>
    <w:rsid w:val="00D6175D"/>
    <w:rsid w:val="00D908F7"/>
    <w:rsid w:val="00E11118"/>
    <w:rsid w:val="00E15BE6"/>
    <w:rsid w:val="00E367D1"/>
    <w:rsid w:val="00E543B0"/>
    <w:rsid w:val="00E61B19"/>
    <w:rsid w:val="00E95DBC"/>
    <w:rsid w:val="00EB7A51"/>
    <w:rsid w:val="00EE18A7"/>
    <w:rsid w:val="00F112F3"/>
    <w:rsid w:val="00F407EB"/>
    <w:rsid w:val="00F65275"/>
    <w:rsid w:val="00F8379D"/>
    <w:rsid w:val="00F952FE"/>
    <w:rsid w:val="00F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9CE6C84"/>
  <w15:docId w15:val="{F31DF4B8-6EE3-473E-B079-E0A38678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815"/>
    <w:rPr>
      <w:rFonts w:ascii="Times New Roman" w:hAnsi="Times New Roman"/>
      <w:color w:val="000000" w:themeColor="text1"/>
      <w:kern w:val="20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017EB0"/>
    <w:pPr>
      <w:widowControl w:val="0"/>
      <w:spacing w:before="0" w:after="0" w:line="240" w:lineRule="auto"/>
      <w:outlineLvl w:val="0"/>
    </w:pPr>
    <w:rPr>
      <w:b/>
      <w:color w:val="0070C0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60163"/>
    <w:pPr>
      <w:keepNext/>
      <w:keepLines/>
      <w:widowControl w:val="0"/>
      <w:spacing w:before="360" w:after="60" w:line="240" w:lineRule="auto"/>
      <w:outlineLvl w:val="1"/>
    </w:pPr>
    <w:rPr>
      <w:rFonts w:ascii="Arial" w:eastAsiaTheme="majorEastAsia" w:hAnsi="Arial" w:cstheme="majorBidi"/>
      <w:b/>
      <w:caps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17EB0"/>
    <w:rPr>
      <w:rFonts w:ascii="Times New Roman" w:hAnsi="Times New Roman"/>
      <w:b/>
      <w:color w:val="0070C0"/>
      <w:kern w:val="20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60163"/>
    <w:rPr>
      <w:rFonts w:ascii="Arial" w:eastAsiaTheme="majorEastAsia" w:hAnsi="Arial" w:cstheme="majorBidi"/>
      <w:b/>
      <w:caps/>
      <w:color w:val="000000" w:themeColor="text1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GridTable4-Accent1">
    <w:name w:val="Grid Table 4 Accent 1"/>
    <w:basedOn w:val="TableNormal"/>
    <w:uiPriority w:val="49"/>
    <w:rsid w:val="008D3606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customStyle="1" w:styleId="H1">
    <w:name w:val="H1"/>
    <w:basedOn w:val="Heading1"/>
    <w:link w:val="H1Char"/>
    <w:qFormat/>
    <w:rsid w:val="00C336B9"/>
    <w:pPr>
      <w:numPr>
        <w:numId w:val="40"/>
      </w:numPr>
    </w:pPr>
  </w:style>
  <w:style w:type="paragraph" w:customStyle="1" w:styleId="H2">
    <w:name w:val="H2"/>
    <w:basedOn w:val="ListParagraph"/>
    <w:link w:val="H2Char"/>
    <w:qFormat/>
    <w:rsid w:val="00280608"/>
    <w:pPr>
      <w:numPr>
        <w:ilvl w:val="1"/>
        <w:numId w:val="40"/>
      </w:numPr>
      <w:jc w:val="both"/>
    </w:pPr>
    <w:rPr>
      <w:rFonts w:eastAsiaTheme="majorEastAsia" w:cstheme="majorBidi"/>
      <w14:ligatures w14:val="standardContextual"/>
    </w:rPr>
  </w:style>
  <w:style w:type="character" w:customStyle="1" w:styleId="H1Char">
    <w:name w:val="H1 Char"/>
    <w:basedOn w:val="Heading1Char"/>
    <w:link w:val="H1"/>
    <w:rsid w:val="00C336B9"/>
    <w:rPr>
      <w:rFonts w:ascii="Times New Roman" w:hAnsi="Times New Roman"/>
      <w:b/>
      <w:color w:val="0070C0"/>
      <w:kern w:val="20"/>
      <w:sz w:val="32"/>
    </w:rPr>
  </w:style>
  <w:style w:type="paragraph" w:customStyle="1" w:styleId="H3">
    <w:name w:val="H3"/>
    <w:basedOn w:val="ListParagraph"/>
    <w:link w:val="H3Char"/>
    <w:qFormat/>
    <w:rsid w:val="00280608"/>
    <w:pPr>
      <w:numPr>
        <w:ilvl w:val="2"/>
        <w:numId w:val="40"/>
      </w:numPr>
      <w:jc w:val="both"/>
    </w:pPr>
    <w:rPr>
      <w:rFonts w:eastAsiaTheme="majorEastAsia" w:cstheme="majorBidi"/>
      <w14:ligatures w14:val="standardContextu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336B9"/>
    <w:rPr>
      <w:rFonts w:ascii="Times New Roman" w:hAnsi="Times New Roman"/>
      <w:color w:val="000000" w:themeColor="text1"/>
      <w:kern w:val="20"/>
      <w:sz w:val="24"/>
    </w:rPr>
  </w:style>
  <w:style w:type="character" w:customStyle="1" w:styleId="H2Char">
    <w:name w:val="H2 Char"/>
    <w:basedOn w:val="ListParagraphChar"/>
    <w:link w:val="H2"/>
    <w:rsid w:val="00280608"/>
    <w:rPr>
      <w:rFonts w:ascii="Times New Roman" w:eastAsiaTheme="majorEastAsia" w:hAnsi="Times New Roman" w:cstheme="majorBidi"/>
      <w:color w:val="000000" w:themeColor="text1"/>
      <w:kern w:val="20"/>
      <w:sz w:val="24"/>
      <w14:ligatures w14:val="standardContextual"/>
    </w:rPr>
  </w:style>
  <w:style w:type="character" w:customStyle="1" w:styleId="H3Char">
    <w:name w:val="H3 Char"/>
    <w:basedOn w:val="ListParagraphChar"/>
    <w:link w:val="H3"/>
    <w:rsid w:val="00280608"/>
    <w:rPr>
      <w:rFonts w:ascii="Times New Roman" w:eastAsiaTheme="majorEastAsia" w:hAnsi="Times New Roman" w:cstheme="majorBidi"/>
      <w:color w:val="000000" w:themeColor="text1"/>
      <w:kern w:val="20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4A15CB991E42EA9A1743D21E388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FB79-5D09-4645-A84F-9870B1FB2338}"/>
      </w:docPartPr>
      <w:docPartBody>
        <w:p w:rsidR="004A6B96" w:rsidRDefault="00BC103E">
          <w:pPr>
            <w:pStyle w:val="784A15CB991E42EA9A1743D21E38899C"/>
          </w:pPr>
          <w:r>
            <w:t>[Company]</w:t>
          </w:r>
        </w:p>
      </w:docPartBody>
    </w:docPart>
    <w:docPart>
      <w:docPartPr>
        <w:name w:val="D19F2F988241423997A7B9D90B2E6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B5EF8-6CDF-4F89-8DB7-8D35AD091700}"/>
      </w:docPartPr>
      <w:docPartBody>
        <w:p w:rsidR="004A6B96" w:rsidRDefault="00BC103E">
          <w:pPr>
            <w:pStyle w:val="D19F2F988241423997A7B9D90B2E6E35"/>
          </w:pPr>
          <w:r>
            <w:t>[Street Address, City, ST ZIP Code]</w:t>
          </w:r>
        </w:p>
      </w:docPartBody>
    </w:docPart>
    <w:docPart>
      <w:docPartPr>
        <w:name w:val="23EB6141137A4F83A0DE7D36B34B9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0188C-2A2B-4F22-A5B4-CC811E10DAF3}"/>
      </w:docPartPr>
      <w:docPartBody>
        <w:p w:rsidR="004A6B96" w:rsidRDefault="00BC103E">
          <w:pPr>
            <w:pStyle w:val="23EB6141137A4F83A0DE7D36B34B974C"/>
          </w:pPr>
          <w: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charset w:val="A3"/>
    <w:family w:val="swiss"/>
    <w:pitch w:val="variable"/>
    <w:sig w:usb0="E10002FF" w:usb1="4000ACFF" w:usb2="00000009" w:usb3="00000000" w:csb0="0000019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Calibri Light">
    <w:charset w:val="A3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3E"/>
    <w:rsid w:val="000367B5"/>
    <w:rsid w:val="000F478C"/>
    <w:rsid w:val="002F2A26"/>
    <w:rsid w:val="004A6B96"/>
    <w:rsid w:val="00683D01"/>
    <w:rsid w:val="006872C9"/>
    <w:rsid w:val="008C54C3"/>
    <w:rsid w:val="00923A63"/>
    <w:rsid w:val="00AD6E90"/>
    <w:rsid w:val="00B20F8E"/>
    <w:rsid w:val="00BC103E"/>
    <w:rsid w:val="00BC7D6A"/>
    <w:rsid w:val="00CD0A5C"/>
    <w:rsid w:val="00D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93F06A192478CB465EBC164F11413">
    <w:name w:val="82993F06A192478CB465EBC164F11413"/>
  </w:style>
  <w:style w:type="paragraph" w:customStyle="1" w:styleId="12FDBB375F8046C493184B2605E08EC3">
    <w:name w:val="12FDBB375F8046C493184B2605E08EC3"/>
  </w:style>
  <w:style w:type="paragraph" w:customStyle="1" w:styleId="6AD3E07327194CEFBE8222FA7AA8D099">
    <w:name w:val="6AD3E07327194CEFBE8222FA7AA8D099"/>
  </w:style>
  <w:style w:type="paragraph" w:customStyle="1" w:styleId="ED8F12C5794440298A4EA54386C105A8">
    <w:name w:val="ED8F12C5794440298A4EA54386C105A8"/>
  </w:style>
  <w:style w:type="paragraph" w:customStyle="1" w:styleId="8E8A9B10553D46F3861C6A91004E4B0A">
    <w:name w:val="8E8A9B10553D46F3861C6A91004E4B0A"/>
  </w:style>
  <w:style w:type="paragraph" w:customStyle="1" w:styleId="30E8507209FD4037B91B1AC8628EB0F9">
    <w:name w:val="30E8507209FD4037B91B1AC8628EB0F9"/>
  </w:style>
  <w:style w:type="paragraph" w:customStyle="1" w:styleId="BD553E8688A04BA688B47EE0C5117BBD">
    <w:name w:val="BD553E8688A04BA688B47EE0C5117BB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C09D259EDC704AA68F8122B4650B08FF">
    <w:name w:val="C09D259EDC704AA68F8122B4650B08FF"/>
  </w:style>
  <w:style w:type="paragraph" w:customStyle="1" w:styleId="C12BC220F4594B29B2BC40B5A8C4AF27">
    <w:name w:val="C12BC220F4594B29B2BC40B5A8C4AF27"/>
  </w:style>
  <w:style w:type="paragraph" w:customStyle="1" w:styleId="F4FF1A6102BD4C57A64EF7E9D9FEB5C0">
    <w:name w:val="F4FF1A6102BD4C57A64EF7E9D9FEB5C0"/>
  </w:style>
  <w:style w:type="paragraph" w:customStyle="1" w:styleId="F4508358E50649C19C375E36257E1619">
    <w:name w:val="F4508358E50649C19C375E36257E1619"/>
  </w:style>
  <w:style w:type="paragraph" w:customStyle="1" w:styleId="85BCD25EF536414CBB0EEAD3BA675C4E">
    <w:name w:val="85BCD25EF536414CBB0EEAD3BA675C4E"/>
  </w:style>
  <w:style w:type="paragraph" w:customStyle="1" w:styleId="DB7FEB507B744D63B366E87EB9A17A89">
    <w:name w:val="DB7FEB507B744D63B366E87EB9A17A89"/>
  </w:style>
  <w:style w:type="paragraph" w:customStyle="1" w:styleId="997528D886EF49FF85CCFFB91AD34430">
    <w:name w:val="997528D886EF49FF85CCFFB91AD34430"/>
  </w:style>
  <w:style w:type="paragraph" w:customStyle="1" w:styleId="E923358168F846929B83C1F7EAF4097F">
    <w:name w:val="E923358168F846929B83C1F7EAF4097F"/>
  </w:style>
  <w:style w:type="paragraph" w:customStyle="1" w:styleId="4BE3FAA9FA904CB281B3A8A37BF38EC9">
    <w:name w:val="4BE3FAA9FA904CB281B3A8A37BF38EC9"/>
  </w:style>
  <w:style w:type="paragraph" w:customStyle="1" w:styleId="B84740D11835443ABDB2FB584BA1B703">
    <w:name w:val="B84740D11835443ABDB2FB584BA1B703"/>
  </w:style>
  <w:style w:type="paragraph" w:customStyle="1" w:styleId="7DC828BAC4C04EAB935A6DA036F76262">
    <w:name w:val="7DC828BAC4C04EAB935A6DA036F76262"/>
  </w:style>
  <w:style w:type="paragraph" w:customStyle="1" w:styleId="E3493B94512343CEA5638DF0C7594AC9">
    <w:name w:val="E3493B94512343CEA5638DF0C7594AC9"/>
  </w:style>
  <w:style w:type="paragraph" w:customStyle="1" w:styleId="99C387A9E231400AA9D2AEE392DEF6B8">
    <w:name w:val="99C387A9E231400AA9D2AEE392DEF6B8"/>
  </w:style>
  <w:style w:type="paragraph" w:customStyle="1" w:styleId="FAFDB8877EB04B13971B291858CAB235">
    <w:name w:val="FAFDB8877EB04B13971B291858CAB235"/>
  </w:style>
  <w:style w:type="paragraph" w:customStyle="1" w:styleId="784A15CB991E42EA9A1743D21E38899C">
    <w:name w:val="784A15CB991E42EA9A1743D21E38899C"/>
  </w:style>
  <w:style w:type="paragraph" w:customStyle="1" w:styleId="D19F2F988241423997A7B9D90B2E6E35">
    <w:name w:val="D19F2F988241423997A7B9D90B2E6E35"/>
  </w:style>
  <w:style w:type="paragraph" w:customStyle="1" w:styleId="23EB6141137A4F83A0DE7D36B34B974C">
    <w:name w:val="23EB6141137A4F83A0DE7D36B34B974C"/>
  </w:style>
  <w:style w:type="paragraph" w:customStyle="1" w:styleId="3D22281A878546B3A952A20FB3534D65">
    <w:name w:val="3D22281A878546B3A952A20FB3534D65"/>
  </w:style>
  <w:style w:type="paragraph" w:customStyle="1" w:styleId="81BF3DABCD104D64B42E675A47AE0D96">
    <w:name w:val="81BF3DABCD104D64B42E675A47AE0D96"/>
  </w:style>
  <w:style w:type="paragraph" w:customStyle="1" w:styleId="BC91A891361E48FD9260107FB3FDDCAC">
    <w:name w:val="BC91A891361E48FD9260107FB3FDD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Lầu 1 nhà H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CA7323E-FDA0-449D-A323-1EEBDC89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388</TotalTime>
  <Pages>10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CONSTRUCTION</vt:lpstr>
    </vt:vector>
  </TitlesOfParts>
  <Company>Khoa Công Nghệ Thông Tin – Bộ môn: Kỹ Thuật Phần Mềm</Company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CONSTRUCTION</dc:title>
  <dc:creator>Tripham</dc:creator>
  <cp:keywords>WWW.FIT.IUH.EDU.VN</cp:keywords>
  <cp:lastModifiedBy>VB Yoshara</cp:lastModifiedBy>
  <cp:revision>9</cp:revision>
  <cp:lastPrinted>2018-10-10T14:38:00Z</cp:lastPrinted>
  <dcterms:created xsi:type="dcterms:W3CDTF">2017-08-12T08:54:00Z</dcterms:created>
  <dcterms:modified xsi:type="dcterms:W3CDTF">2019-08-08T05:32:00Z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